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FB" w:rsidRPr="00F62ED8" w:rsidRDefault="00670FFB">
      <w:pPr>
        <w:pBdr>
          <w:bottom w:val="single" w:sz="6" w:space="1" w:color="auto"/>
        </w:pBdr>
        <w:rPr>
          <w:lang w:val="en-US"/>
        </w:rPr>
      </w:pPr>
    </w:p>
    <w:p w:rsidR="00670FFB" w:rsidRPr="00F62ED8" w:rsidRDefault="00670FFB">
      <w:pPr>
        <w:rPr>
          <w:lang w:val="en-US"/>
        </w:rPr>
      </w:pPr>
    </w:p>
    <w:p w:rsidR="00670FFB" w:rsidRDefault="00670FFB">
      <w:pPr>
        <w:rPr>
          <w:lang w:val="en-US"/>
        </w:rPr>
      </w:pPr>
    </w:p>
    <w:p w:rsidR="00D90795" w:rsidRDefault="004A5A47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3321685</wp:posOffset>
            </wp:positionH>
            <wp:positionV relativeFrom="paragraph">
              <wp:posOffset>138430</wp:posOffset>
            </wp:positionV>
            <wp:extent cx="2714625" cy="1323340"/>
            <wp:effectExtent l="0" t="0" r="9525" b="0"/>
            <wp:wrapSquare wrapText="bothSides"/>
            <wp:docPr id="97" name="Picture 21" descr="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_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157480</wp:posOffset>
            </wp:positionV>
            <wp:extent cx="3402965" cy="1311910"/>
            <wp:effectExtent l="0" t="0" r="6985" b="2540"/>
            <wp:wrapNone/>
            <wp:docPr id="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Default="00D90795">
      <w:pPr>
        <w:rPr>
          <w:lang w:val="en-US"/>
        </w:rPr>
      </w:pPr>
    </w:p>
    <w:p w:rsidR="00D90795" w:rsidRPr="00F62ED8" w:rsidRDefault="00D90795">
      <w:pPr>
        <w:rPr>
          <w:lang w:val="en-US"/>
        </w:rPr>
      </w:pPr>
    </w:p>
    <w:p w:rsidR="00243E06" w:rsidRPr="00F62ED8" w:rsidRDefault="00243E06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670FFB" w:rsidRPr="00F62ED8" w:rsidRDefault="00670FFB">
      <w:pPr>
        <w:rPr>
          <w:lang w:val="en-US"/>
        </w:rPr>
      </w:pPr>
    </w:p>
    <w:p w:rsidR="00670FFB" w:rsidRPr="00F62ED8" w:rsidRDefault="00EC192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Lime microsystems suite</w:t>
      </w:r>
    </w:p>
    <w:p w:rsidR="001B60D9" w:rsidRPr="00F62ED8" w:rsidRDefault="001B60D9">
      <w:pPr>
        <w:jc w:val="center"/>
        <w:rPr>
          <w:b/>
          <w:sz w:val="40"/>
          <w:szCs w:val="40"/>
          <w:lang w:val="en-US"/>
        </w:rPr>
      </w:pPr>
    </w:p>
    <w:p w:rsidR="00921540" w:rsidRPr="00F62ED8" w:rsidRDefault="00921540" w:rsidP="001B60D9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 xml:space="preserve">- </w:t>
      </w:r>
      <w:r w:rsidR="00631AFF">
        <w:rPr>
          <w:b/>
          <w:i/>
          <w:sz w:val="40"/>
          <w:szCs w:val="40"/>
          <w:lang w:val="en-US"/>
        </w:rPr>
        <w:t>C</w:t>
      </w:r>
      <w:r>
        <w:rPr>
          <w:b/>
          <w:i/>
          <w:sz w:val="40"/>
          <w:szCs w:val="40"/>
          <w:lang w:val="en-US"/>
        </w:rPr>
        <w:t>ompilation guide -</w:t>
      </w:r>
    </w:p>
    <w:p w:rsidR="00670FFB" w:rsidRPr="00F62ED8" w:rsidRDefault="00670F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>
      <w:pPr>
        <w:rPr>
          <w:lang w:val="en-US"/>
        </w:rPr>
      </w:pPr>
    </w:p>
    <w:p w:rsidR="007537FB" w:rsidRPr="00F62ED8" w:rsidRDefault="007537FB" w:rsidP="007537FB">
      <w:pPr>
        <w:rPr>
          <w:lang w:val="en-US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2340"/>
        <w:gridCol w:w="3690"/>
      </w:tblGrid>
      <w:tr w:rsidR="007537FB" w:rsidRPr="00F62ED8">
        <w:tc>
          <w:tcPr>
            <w:tcW w:w="234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Document version:</w:t>
            </w:r>
          </w:p>
        </w:tc>
        <w:tc>
          <w:tcPr>
            <w:tcW w:w="369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1</w:t>
            </w:r>
            <w:r w:rsidR="00675D47" w:rsidRPr="00F62ED8">
              <w:rPr>
                <w:lang w:val="en-US"/>
              </w:rPr>
              <w:t>.</w:t>
            </w:r>
            <w:r w:rsidR="00E05F9E" w:rsidRPr="00F62ED8">
              <w:rPr>
                <w:lang w:val="en-US"/>
              </w:rPr>
              <w:t>00</w:t>
            </w:r>
          </w:p>
        </w:tc>
      </w:tr>
      <w:tr w:rsidR="007537FB" w:rsidRPr="00F62ED8">
        <w:tc>
          <w:tcPr>
            <w:tcW w:w="234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Document revision:</w:t>
            </w:r>
          </w:p>
        </w:tc>
        <w:tc>
          <w:tcPr>
            <w:tcW w:w="3690" w:type="dxa"/>
          </w:tcPr>
          <w:p w:rsidR="007537FB" w:rsidRPr="00F62ED8" w:rsidRDefault="00E05F9E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0</w:t>
            </w:r>
            <w:r w:rsidR="00631AFF">
              <w:rPr>
                <w:lang w:val="en-US"/>
              </w:rPr>
              <w:t>0</w:t>
            </w:r>
          </w:p>
        </w:tc>
      </w:tr>
      <w:tr w:rsidR="007537FB" w:rsidRPr="00F62ED8">
        <w:tc>
          <w:tcPr>
            <w:tcW w:w="234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t>Last modified:</w:t>
            </w:r>
            <w:r w:rsidRPr="00F62ED8">
              <w:rPr>
                <w:lang w:val="en-US"/>
              </w:rPr>
              <w:tab/>
            </w:r>
          </w:p>
        </w:tc>
        <w:tc>
          <w:tcPr>
            <w:tcW w:w="3690" w:type="dxa"/>
          </w:tcPr>
          <w:p w:rsidR="007537FB" w:rsidRPr="00F62ED8" w:rsidRDefault="007537FB" w:rsidP="008473AA">
            <w:pPr>
              <w:rPr>
                <w:lang w:val="en-US"/>
              </w:rPr>
            </w:pPr>
            <w:r w:rsidRPr="00F62ED8">
              <w:rPr>
                <w:lang w:val="en-US"/>
              </w:rPr>
              <w:fldChar w:fldCharType="begin"/>
            </w:r>
            <w:r w:rsidRPr="00F62ED8">
              <w:rPr>
                <w:lang w:val="en-US"/>
              </w:rPr>
              <w:instrText xml:space="preserve"> SAVEDATE </w:instrText>
            </w:r>
            <w:r w:rsidRPr="00F62ED8">
              <w:rPr>
                <w:lang w:val="en-US"/>
              </w:rPr>
              <w:fldChar w:fldCharType="separate"/>
            </w:r>
            <w:r w:rsidR="006D5822">
              <w:rPr>
                <w:noProof/>
                <w:lang w:val="en-US"/>
              </w:rPr>
              <w:t>12/4/2014 3:07:00 PM</w:t>
            </w:r>
            <w:r w:rsidRPr="00F62ED8">
              <w:rPr>
                <w:lang w:val="en-US"/>
              </w:rPr>
              <w:fldChar w:fldCharType="end"/>
            </w:r>
          </w:p>
        </w:tc>
      </w:tr>
      <w:tr w:rsidR="009E26AC" w:rsidRPr="00F62ED8">
        <w:tc>
          <w:tcPr>
            <w:tcW w:w="2340" w:type="dxa"/>
          </w:tcPr>
          <w:p w:rsidR="009E26AC" w:rsidRPr="00F62ED8" w:rsidRDefault="009E26AC" w:rsidP="008473AA">
            <w:pPr>
              <w:rPr>
                <w:lang w:val="en-US"/>
              </w:rPr>
            </w:pPr>
          </w:p>
        </w:tc>
        <w:tc>
          <w:tcPr>
            <w:tcW w:w="3690" w:type="dxa"/>
          </w:tcPr>
          <w:p w:rsidR="009E26AC" w:rsidRPr="00F62ED8" w:rsidRDefault="009E26AC" w:rsidP="008473AA">
            <w:pPr>
              <w:rPr>
                <w:lang w:val="en-US"/>
              </w:rPr>
            </w:pPr>
          </w:p>
        </w:tc>
      </w:tr>
    </w:tbl>
    <w:p w:rsidR="009E26AC" w:rsidRDefault="009E26AC">
      <w:pPr>
        <w:jc w:val="left"/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</w:p>
    <w:p w:rsidR="008576B2" w:rsidRPr="008661D8" w:rsidRDefault="00670FFB">
      <w:pPr>
        <w:rPr>
          <w:b/>
          <w:sz w:val="44"/>
          <w:lang w:val="en-US"/>
        </w:rPr>
      </w:pPr>
      <w:r w:rsidRPr="00F62ED8">
        <w:rPr>
          <w:b/>
          <w:sz w:val="44"/>
          <w:lang w:val="en-US"/>
        </w:rPr>
        <w:lastRenderedPageBreak/>
        <w:t>Contents</w:t>
      </w:r>
    </w:p>
    <w:p w:rsidR="00996057" w:rsidRDefault="00C853D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 w:rsidRPr="00F62ED8">
        <w:rPr>
          <w:lang w:val="en-US"/>
        </w:rPr>
        <w:fldChar w:fldCharType="begin"/>
      </w:r>
      <w:r w:rsidRPr="00F62ED8">
        <w:rPr>
          <w:lang w:val="en-US"/>
        </w:rPr>
        <w:instrText xml:space="preserve"> TOC \t "Heading 1,1,Heading 2,2,Heading 3,3,chapter name,1,section,2,subsection,3,asection,2,asubsection,3,Title,1" </w:instrText>
      </w:r>
      <w:r w:rsidRPr="00F62ED8">
        <w:rPr>
          <w:lang w:val="en-US"/>
        </w:rPr>
        <w:fldChar w:fldCharType="separate"/>
      </w:r>
      <w:r w:rsidR="00996057">
        <w:t>Introduction</w:t>
      </w:r>
      <w:r w:rsidR="00996057">
        <w:tab/>
      </w:r>
      <w:r w:rsidR="00996057">
        <w:fldChar w:fldCharType="begin"/>
      </w:r>
      <w:r w:rsidR="00996057">
        <w:instrText xml:space="preserve"> PAGEREF _Toc405468756 \h </w:instrText>
      </w:r>
      <w:r w:rsidR="00996057">
        <w:fldChar w:fldCharType="separate"/>
      </w:r>
      <w:r w:rsidR="006D5822">
        <w:t>4</w:t>
      </w:r>
      <w:r w:rsidR="00996057">
        <w:fldChar w:fldCharType="end"/>
      </w:r>
    </w:p>
    <w:p w:rsidR="00996057" w:rsidRDefault="009960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Installation and compilation of wxWidgets library</w:t>
      </w:r>
      <w:r>
        <w:tab/>
      </w:r>
      <w:r>
        <w:fldChar w:fldCharType="begin"/>
      </w:r>
      <w:r>
        <w:instrText xml:space="preserve"> PAGEREF _Toc405468757 \h </w:instrText>
      </w:r>
      <w:r>
        <w:fldChar w:fldCharType="separate"/>
      </w:r>
      <w:r w:rsidR="006D5822">
        <w:t>5</w:t>
      </w:r>
      <w:r>
        <w:fldChar w:fldCharType="end"/>
      </w:r>
    </w:p>
    <w:p w:rsidR="00996057" w:rsidRDefault="00996057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wxWidgets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_Toc405468758 \h </w:instrText>
      </w:r>
      <w:r>
        <w:rPr>
          <w:noProof/>
        </w:rPr>
      </w:r>
      <w:r>
        <w:rPr>
          <w:noProof/>
        </w:rPr>
        <w:fldChar w:fldCharType="separate"/>
      </w:r>
      <w:r w:rsidR="006D5822">
        <w:rPr>
          <w:noProof/>
        </w:rPr>
        <w:t>5</w:t>
      </w:r>
      <w:r>
        <w:rPr>
          <w:noProof/>
        </w:rPr>
        <w:fldChar w:fldCharType="end"/>
      </w:r>
    </w:p>
    <w:p w:rsidR="00996057" w:rsidRDefault="009960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EZ-USB FX3 SDK</w:t>
      </w:r>
      <w:r>
        <w:tab/>
      </w:r>
      <w:r>
        <w:fldChar w:fldCharType="begin"/>
      </w:r>
      <w:r>
        <w:instrText xml:space="preserve"> PAGEREF _Toc405468759 \h </w:instrText>
      </w:r>
      <w:r>
        <w:fldChar w:fldCharType="separate"/>
      </w:r>
      <w:r w:rsidR="006D5822">
        <w:t>7</w:t>
      </w:r>
      <w:r>
        <w:fldChar w:fldCharType="end"/>
      </w:r>
    </w:p>
    <w:p w:rsidR="00996057" w:rsidRDefault="00996057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EZ-USB FX3 SDK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_Toc405468760 \h </w:instrText>
      </w:r>
      <w:r>
        <w:rPr>
          <w:noProof/>
        </w:rPr>
      </w:r>
      <w:r>
        <w:rPr>
          <w:noProof/>
        </w:rPr>
        <w:fldChar w:fldCharType="separate"/>
      </w:r>
      <w:r w:rsidR="006D5822">
        <w:rPr>
          <w:noProof/>
        </w:rPr>
        <w:t>7</w:t>
      </w:r>
      <w:r>
        <w:rPr>
          <w:noProof/>
        </w:rPr>
        <w:fldChar w:fldCharType="end"/>
      </w:r>
    </w:p>
    <w:p w:rsidR="00996057" w:rsidRDefault="009960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FFTW</w:t>
      </w:r>
      <w:r>
        <w:tab/>
      </w:r>
      <w:r>
        <w:fldChar w:fldCharType="begin"/>
      </w:r>
      <w:r>
        <w:instrText xml:space="preserve"> PAGEREF _Toc405468761 \h </w:instrText>
      </w:r>
      <w:r>
        <w:fldChar w:fldCharType="separate"/>
      </w:r>
      <w:r w:rsidR="006D5822">
        <w:t>8</w:t>
      </w:r>
      <w:r>
        <w:fldChar w:fldCharType="end"/>
      </w:r>
    </w:p>
    <w:p w:rsidR="00996057" w:rsidRDefault="00996057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FFTW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_Toc405468762 \h </w:instrText>
      </w:r>
      <w:r>
        <w:rPr>
          <w:noProof/>
        </w:rPr>
      </w:r>
      <w:r>
        <w:rPr>
          <w:noProof/>
        </w:rPr>
        <w:fldChar w:fldCharType="separate"/>
      </w:r>
      <w:r w:rsidR="006D5822">
        <w:rPr>
          <w:noProof/>
        </w:rPr>
        <w:t>8</w:t>
      </w:r>
      <w:r>
        <w:rPr>
          <w:noProof/>
        </w:rPr>
        <w:fldChar w:fldCharType="end"/>
      </w:r>
    </w:p>
    <w:p w:rsidR="00996057" w:rsidRDefault="009960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>
        <w:t>lms-suite compilation</w:t>
      </w:r>
      <w:r>
        <w:tab/>
      </w:r>
      <w:r>
        <w:fldChar w:fldCharType="begin"/>
      </w:r>
      <w:r>
        <w:instrText xml:space="preserve"> PAGEREF _Toc405468763 \h </w:instrText>
      </w:r>
      <w:r>
        <w:fldChar w:fldCharType="separate"/>
      </w:r>
      <w:r w:rsidR="006D5822">
        <w:t>9</w:t>
      </w:r>
      <w:r>
        <w:fldChar w:fldCharType="end"/>
      </w:r>
    </w:p>
    <w:p w:rsidR="00996057" w:rsidRDefault="00996057">
      <w:pPr>
        <w:pStyle w:val="TO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lms-suite compilation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_Toc405468764 \h </w:instrText>
      </w:r>
      <w:r>
        <w:rPr>
          <w:noProof/>
        </w:rPr>
      </w:r>
      <w:r>
        <w:rPr>
          <w:noProof/>
        </w:rPr>
        <w:fldChar w:fldCharType="separate"/>
      </w:r>
      <w:r w:rsidR="006D5822">
        <w:rPr>
          <w:noProof/>
        </w:rPr>
        <w:t>9</w:t>
      </w:r>
      <w:r>
        <w:rPr>
          <w:noProof/>
        </w:rPr>
        <w:fldChar w:fldCharType="end"/>
      </w:r>
    </w:p>
    <w:p w:rsidR="00D41752" w:rsidRPr="00F62ED8" w:rsidRDefault="00C853DF" w:rsidP="00C853DF">
      <w:pPr>
        <w:rPr>
          <w:lang w:val="en-US"/>
        </w:rPr>
      </w:pPr>
      <w:r w:rsidRPr="00F62ED8">
        <w:rPr>
          <w:lang w:val="en-US"/>
        </w:rPr>
        <w:fldChar w:fldCharType="end"/>
      </w:r>
    </w:p>
    <w:p w:rsidR="008661D8" w:rsidRDefault="008661D8">
      <w:pPr>
        <w:jc w:val="left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br w:type="page"/>
      </w:r>
    </w:p>
    <w:p w:rsidR="00D41752" w:rsidRPr="00F62ED8" w:rsidRDefault="00D41752" w:rsidP="00D41752">
      <w:pPr>
        <w:rPr>
          <w:b/>
          <w:sz w:val="44"/>
          <w:szCs w:val="44"/>
          <w:lang w:val="en-US"/>
        </w:rPr>
      </w:pPr>
      <w:r w:rsidRPr="00F62ED8">
        <w:rPr>
          <w:b/>
          <w:sz w:val="44"/>
          <w:szCs w:val="44"/>
          <w:lang w:val="en-US"/>
        </w:rPr>
        <w:lastRenderedPageBreak/>
        <w:t>Revision History</w:t>
      </w:r>
    </w:p>
    <w:p w:rsidR="00D41752" w:rsidRPr="00F62ED8" w:rsidRDefault="00D41752" w:rsidP="00D41752">
      <w:pPr>
        <w:rPr>
          <w:lang w:val="en-US"/>
        </w:rPr>
      </w:pPr>
    </w:p>
    <w:p w:rsidR="006C15B8" w:rsidRPr="00F62ED8" w:rsidRDefault="006C15B8" w:rsidP="006C15B8">
      <w:pPr>
        <w:rPr>
          <w:b/>
          <w:szCs w:val="24"/>
          <w:lang w:val="en-US"/>
        </w:rPr>
      </w:pPr>
      <w:r w:rsidRPr="00F62ED8">
        <w:rPr>
          <w:b/>
          <w:szCs w:val="24"/>
          <w:lang w:val="en-US"/>
        </w:rPr>
        <w:t xml:space="preserve">Version </w:t>
      </w:r>
      <w:r w:rsidR="00CB3105">
        <w:rPr>
          <w:b/>
          <w:szCs w:val="24"/>
          <w:lang w:val="en-US"/>
        </w:rPr>
        <w:t>v0</w:t>
      </w:r>
      <w:r w:rsidRPr="00F62ED8">
        <w:rPr>
          <w:b/>
          <w:szCs w:val="24"/>
          <w:lang w:val="en-US"/>
        </w:rPr>
        <w:t>1</w:t>
      </w:r>
      <w:r w:rsidR="00F51EA6" w:rsidRPr="00F62ED8">
        <w:rPr>
          <w:b/>
          <w:szCs w:val="24"/>
          <w:lang w:val="en-US"/>
        </w:rPr>
        <w:t>r</w:t>
      </w:r>
      <w:r w:rsidR="00C3368F">
        <w:rPr>
          <w:b/>
          <w:szCs w:val="24"/>
          <w:lang w:val="en-US"/>
        </w:rPr>
        <w:t>0</w:t>
      </w:r>
      <w:r w:rsidR="00CB3105">
        <w:rPr>
          <w:b/>
          <w:szCs w:val="24"/>
          <w:lang w:val="en-US"/>
        </w:rPr>
        <w:t>1</w:t>
      </w:r>
    </w:p>
    <w:p w:rsidR="006C15B8" w:rsidRPr="00F62ED8" w:rsidRDefault="006C15B8" w:rsidP="006C15B8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>Started:</w:t>
      </w:r>
      <w:r w:rsidR="00CB3105">
        <w:rPr>
          <w:i/>
          <w:szCs w:val="24"/>
          <w:lang w:val="en-US"/>
        </w:rPr>
        <w:t xml:space="preserve"> </w:t>
      </w:r>
      <w:r w:rsidR="00B7541C">
        <w:rPr>
          <w:i/>
          <w:szCs w:val="24"/>
          <w:lang w:val="en-US"/>
        </w:rPr>
        <w:t>12</w:t>
      </w:r>
      <w:r w:rsidR="00EE6D49" w:rsidRPr="00F62ED8">
        <w:rPr>
          <w:i/>
          <w:szCs w:val="24"/>
          <w:lang w:val="en-US"/>
        </w:rPr>
        <w:t xml:space="preserve"> </w:t>
      </w:r>
      <w:r w:rsidR="00E9402A">
        <w:rPr>
          <w:i/>
          <w:szCs w:val="24"/>
          <w:lang w:val="en-US"/>
        </w:rPr>
        <w:t>Sep</w:t>
      </w:r>
      <w:r w:rsidRPr="00F62ED8">
        <w:rPr>
          <w:i/>
          <w:szCs w:val="24"/>
          <w:lang w:val="en-US"/>
        </w:rPr>
        <w:t>, 20</w:t>
      </w:r>
      <w:r w:rsidR="00E05F9E" w:rsidRPr="00F62ED8">
        <w:rPr>
          <w:i/>
          <w:szCs w:val="24"/>
          <w:lang w:val="en-US"/>
        </w:rPr>
        <w:t>1</w:t>
      </w:r>
      <w:r w:rsidR="00E9402A">
        <w:rPr>
          <w:i/>
          <w:szCs w:val="24"/>
          <w:lang w:val="en-US"/>
        </w:rPr>
        <w:t>4</w:t>
      </w:r>
    </w:p>
    <w:p w:rsidR="006C15B8" w:rsidRPr="00F62ED8" w:rsidRDefault="006C15B8" w:rsidP="006C15B8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 xml:space="preserve">Finished: </w:t>
      </w:r>
      <w:r w:rsidR="00B7541C">
        <w:rPr>
          <w:i/>
          <w:szCs w:val="24"/>
          <w:lang w:val="en-US"/>
        </w:rPr>
        <w:t>12</w:t>
      </w:r>
      <w:r w:rsidR="00EE6D49" w:rsidRPr="00F62ED8">
        <w:rPr>
          <w:i/>
          <w:szCs w:val="24"/>
          <w:lang w:val="en-US"/>
        </w:rPr>
        <w:t xml:space="preserve"> </w:t>
      </w:r>
      <w:r w:rsidR="00E9402A">
        <w:rPr>
          <w:i/>
          <w:szCs w:val="24"/>
          <w:lang w:val="en-US"/>
        </w:rPr>
        <w:t>Sep</w:t>
      </w:r>
      <w:r w:rsidR="00E36479" w:rsidRPr="00F62ED8">
        <w:rPr>
          <w:i/>
          <w:szCs w:val="24"/>
          <w:lang w:val="en-US"/>
        </w:rPr>
        <w:t>, 20</w:t>
      </w:r>
      <w:r w:rsidR="00E9402A">
        <w:rPr>
          <w:i/>
          <w:szCs w:val="24"/>
          <w:lang w:val="en-US"/>
        </w:rPr>
        <w:t>14</w:t>
      </w:r>
    </w:p>
    <w:p w:rsidR="008661D8" w:rsidRDefault="00562AEA" w:rsidP="00852862">
      <w:pPr>
        <w:rPr>
          <w:szCs w:val="24"/>
          <w:lang w:val="en-US"/>
        </w:rPr>
      </w:pPr>
      <w:r>
        <w:rPr>
          <w:szCs w:val="24"/>
          <w:lang w:val="en-US"/>
        </w:rPr>
        <w:t>Initial version</w:t>
      </w:r>
    </w:p>
    <w:p w:rsidR="006B7E01" w:rsidRDefault="006B7E01" w:rsidP="00852862">
      <w:pPr>
        <w:rPr>
          <w:szCs w:val="24"/>
          <w:lang w:val="en-US"/>
        </w:rPr>
      </w:pPr>
    </w:p>
    <w:p w:rsidR="006B7E01" w:rsidRPr="00F62ED8" w:rsidRDefault="006B7E01" w:rsidP="006B7E01">
      <w:pPr>
        <w:rPr>
          <w:b/>
          <w:szCs w:val="24"/>
          <w:lang w:val="en-US"/>
        </w:rPr>
      </w:pPr>
      <w:r w:rsidRPr="00F62ED8">
        <w:rPr>
          <w:b/>
          <w:szCs w:val="24"/>
          <w:lang w:val="en-US"/>
        </w:rPr>
        <w:t xml:space="preserve">Version </w:t>
      </w:r>
      <w:r>
        <w:rPr>
          <w:b/>
          <w:szCs w:val="24"/>
          <w:lang w:val="en-US"/>
        </w:rPr>
        <w:t>v02</w:t>
      </w:r>
      <w:r w:rsidRPr="00F62ED8">
        <w:rPr>
          <w:b/>
          <w:szCs w:val="24"/>
          <w:lang w:val="en-US"/>
        </w:rPr>
        <w:t>r</w:t>
      </w:r>
      <w:r>
        <w:rPr>
          <w:b/>
          <w:szCs w:val="24"/>
          <w:lang w:val="en-US"/>
        </w:rPr>
        <w:t>01</w:t>
      </w:r>
    </w:p>
    <w:p w:rsidR="006B7E01" w:rsidRPr="00F62ED8" w:rsidRDefault="006B7E01" w:rsidP="006B7E01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>Started:</w:t>
      </w:r>
      <w:r>
        <w:rPr>
          <w:i/>
          <w:szCs w:val="24"/>
          <w:lang w:val="en-US"/>
        </w:rPr>
        <w:t xml:space="preserve"> 4</w:t>
      </w:r>
      <w:r w:rsidRPr="00F62ED8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Dec</w:t>
      </w:r>
      <w:r w:rsidRPr="00F62ED8">
        <w:rPr>
          <w:i/>
          <w:szCs w:val="24"/>
          <w:lang w:val="en-US"/>
        </w:rPr>
        <w:t>, 201</w:t>
      </w:r>
      <w:r>
        <w:rPr>
          <w:i/>
          <w:szCs w:val="24"/>
          <w:lang w:val="en-US"/>
        </w:rPr>
        <w:t>4</w:t>
      </w:r>
    </w:p>
    <w:p w:rsidR="006B7E01" w:rsidRPr="00F62ED8" w:rsidRDefault="006B7E01" w:rsidP="006B7E01">
      <w:pPr>
        <w:rPr>
          <w:i/>
          <w:szCs w:val="24"/>
          <w:lang w:val="en-US"/>
        </w:rPr>
      </w:pPr>
      <w:r w:rsidRPr="00F62ED8">
        <w:rPr>
          <w:i/>
          <w:szCs w:val="24"/>
          <w:lang w:val="en-US"/>
        </w:rPr>
        <w:t xml:space="preserve">Finished: </w:t>
      </w:r>
      <w:r>
        <w:rPr>
          <w:i/>
          <w:szCs w:val="24"/>
          <w:lang w:val="en-US"/>
        </w:rPr>
        <w:t>4</w:t>
      </w:r>
      <w:r w:rsidRPr="00F62ED8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Dec</w:t>
      </w:r>
      <w:r w:rsidRPr="00F62ED8">
        <w:rPr>
          <w:i/>
          <w:szCs w:val="24"/>
          <w:lang w:val="en-US"/>
        </w:rPr>
        <w:t>, 20</w:t>
      </w:r>
      <w:r>
        <w:rPr>
          <w:i/>
          <w:szCs w:val="24"/>
          <w:lang w:val="en-US"/>
        </w:rPr>
        <w:t>14</w:t>
      </w:r>
    </w:p>
    <w:p w:rsidR="006B7E01" w:rsidRDefault="006B7E01" w:rsidP="006B7E01">
      <w:pPr>
        <w:rPr>
          <w:szCs w:val="24"/>
          <w:lang w:val="en-US"/>
        </w:rPr>
      </w:pPr>
      <w:r>
        <w:rPr>
          <w:szCs w:val="24"/>
          <w:lang w:val="en-US"/>
        </w:rPr>
        <w:t xml:space="preserve">Switched to </w:t>
      </w:r>
      <w:proofErr w:type="spellStart"/>
      <w:r>
        <w:rPr>
          <w:szCs w:val="24"/>
          <w:lang w:val="en-US"/>
        </w:rPr>
        <w:t>CMake</w:t>
      </w:r>
      <w:proofErr w:type="spellEnd"/>
      <w:r>
        <w:rPr>
          <w:szCs w:val="24"/>
          <w:lang w:val="en-US"/>
        </w:rPr>
        <w:t xml:space="preserve"> build system</w:t>
      </w:r>
    </w:p>
    <w:p w:rsidR="006B7E01" w:rsidRDefault="006B7E01" w:rsidP="00852862">
      <w:pPr>
        <w:rPr>
          <w:szCs w:val="24"/>
          <w:lang w:val="en-US"/>
        </w:rPr>
      </w:pPr>
    </w:p>
    <w:p w:rsidR="006B7E01" w:rsidRDefault="006B7E01" w:rsidP="00852862">
      <w:pPr>
        <w:rPr>
          <w:szCs w:val="24"/>
          <w:lang w:val="en-US"/>
        </w:rPr>
      </w:pPr>
    </w:p>
    <w:p w:rsidR="006B7E01" w:rsidRDefault="006B7E01" w:rsidP="00852862">
      <w:pPr>
        <w:rPr>
          <w:szCs w:val="24"/>
          <w:lang w:val="en-US"/>
        </w:rPr>
      </w:pPr>
    </w:p>
    <w:p w:rsidR="0056405F" w:rsidRDefault="0056405F" w:rsidP="0002035F">
      <w:pPr>
        <w:pStyle w:val="chapter"/>
        <w:rPr>
          <w:lang w:val="en-US"/>
        </w:rPr>
      </w:pPr>
    </w:p>
    <w:p w:rsidR="00360F4D" w:rsidRPr="00360F4D" w:rsidRDefault="00360F4D" w:rsidP="00360F4D">
      <w:pPr>
        <w:pStyle w:val="chaptername"/>
      </w:pPr>
      <w:bookmarkStart w:id="0" w:name="_Toc405468756"/>
      <w:r>
        <w:t>Introduction</w:t>
      </w:r>
      <w:bookmarkEnd w:id="0"/>
    </w:p>
    <w:p w:rsidR="00232BAA" w:rsidRDefault="00B43F86" w:rsidP="00416A6F">
      <w:pPr>
        <w:rPr>
          <w:lang w:val="en-US"/>
        </w:rPr>
      </w:pPr>
      <w:r>
        <w:rPr>
          <w:lang w:val="en-US"/>
        </w:rPr>
        <w:t xml:space="preserve">The scope of this document is compilation of the </w:t>
      </w:r>
      <w:proofErr w:type="spellStart"/>
      <w:r w:rsidR="00BF2669">
        <w:rPr>
          <w:lang w:val="en-US"/>
        </w:rPr>
        <w:t>lms</w:t>
      </w:r>
      <w:proofErr w:type="spellEnd"/>
      <w:r w:rsidR="00940BA7">
        <w:rPr>
          <w:lang w:val="en-US"/>
        </w:rPr>
        <w:t xml:space="preserve">-suite </w:t>
      </w:r>
      <w:r w:rsidR="0049623B">
        <w:rPr>
          <w:lang w:val="en-US"/>
        </w:rPr>
        <w:t>software</w:t>
      </w:r>
      <w:r>
        <w:rPr>
          <w:lang w:val="en-US"/>
        </w:rPr>
        <w:t xml:space="preserve"> </w:t>
      </w:r>
      <w:r w:rsidR="00C413C0">
        <w:rPr>
          <w:lang w:val="en-US"/>
        </w:rPr>
        <w:t>on</w:t>
      </w:r>
      <w:r w:rsidR="00C910FB">
        <w:rPr>
          <w:lang w:val="en-US"/>
        </w:rPr>
        <w:t xml:space="preserve"> Windows OS</w:t>
      </w:r>
      <w:r>
        <w:rPr>
          <w:lang w:val="en-US"/>
        </w:rPr>
        <w:t xml:space="preserve">. </w:t>
      </w:r>
    </w:p>
    <w:p w:rsidR="00B43F86" w:rsidRDefault="00C413C0" w:rsidP="00416A6F">
      <w:pPr>
        <w:rPr>
          <w:lang w:val="en-US"/>
        </w:rPr>
      </w:pP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-suite uses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, EZ-USB FX3 SDK and FFTW3 </w:t>
      </w:r>
      <w:proofErr w:type="gramStart"/>
      <w:r>
        <w:rPr>
          <w:lang w:val="en-US"/>
        </w:rPr>
        <w:t>libraries,</w:t>
      </w:r>
      <w:proofErr w:type="gramEnd"/>
      <w:r>
        <w:rPr>
          <w:lang w:val="en-US"/>
        </w:rPr>
        <w:t xml:space="preserve"> each of these </w:t>
      </w:r>
      <w:r w:rsidR="00B43F86">
        <w:rPr>
          <w:lang w:val="en-US"/>
        </w:rPr>
        <w:t>librar</w:t>
      </w:r>
      <w:r>
        <w:rPr>
          <w:lang w:val="en-US"/>
        </w:rPr>
        <w:t>ies</w:t>
      </w:r>
      <w:r w:rsidR="00B43F86">
        <w:rPr>
          <w:lang w:val="en-US"/>
        </w:rPr>
        <w:t xml:space="preserve"> </w:t>
      </w:r>
      <w:r w:rsidR="00E64018">
        <w:rPr>
          <w:lang w:val="en-US"/>
        </w:rPr>
        <w:t xml:space="preserve">set-up </w:t>
      </w:r>
      <w:r w:rsidR="00B43F86">
        <w:rPr>
          <w:lang w:val="en-US"/>
        </w:rPr>
        <w:t xml:space="preserve">is discussed first. Then detailed procedure of </w:t>
      </w:r>
      <w:proofErr w:type="spellStart"/>
      <w:r w:rsidR="00C6576D">
        <w:rPr>
          <w:lang w:val="en-US"/>
        </w:rPr>
        <w:t>lms</w:t>
      </w:r>
      <w:proofErr w:type="spellEnd"/>
      <w:r w:rsidR="00C6576D">
        <w:rPr>
          <w:lang w:val="en-US"/>
        </w:rPr>
        <w:t xml:space="preserve">-suite </w:t>
      </w:r>
      <w:r w:rsidR="00B43F86">
        <w:rPr>
          <w:lang w:val="en-US"/>
        </w:rPr>
        <w:t>compilation is provided.</w:t>
      </w:r>
    </w:p>
    <w:p w:rsidR="00152C76" w:rsidRDefault="00152C76" w:rsidP="00416A6F">
      <w:pPr>
        <w:rPr>
          <w:lang w:val="en-US"/>
        </w:rPr>
      </w:pPr>
    </w:p>
    <w:p w:rsidR="00C413C0" w:rsidRDefault="00C413C0" w:rsidP="00416A6F">
      <w:pPr>
        <w:rPr>
          <w:lang w:val="en-US"/>
        </w:rPr>
      </w:pPr>
      <w:r>
        <w:rPr>
          <w:lang w:val="en-US"/>
        </w:rPr>
        <w:t xml:space="preserve">Software required </w:t>
      </w:r>
      <w:proofErr w:type="gramStart"/>
      <w:r>
        <w:rPr>
          <w:lang w:val="en-US"/>
        </w:rPr>
        <w:t>to compile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-suite:</w:t>
      </w:r>
    </w:p>
    <w:p w:rsidR="001B041A" w:rsidRDefault="001B041A" w:rsidP="001B041A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E66AED">
        <w:rPr>
          <w:lang w:val="en-US"/>
        </w:rPr>
        <w:t>CMake</w:t>
      </w:r>
      <w:proofErr w:type="spellEnd"/>
      <w:r w:rsidRPr="00E66AED">
        <w:rPr>
          <w:lang w:val="en-US"/>
        </w:rPr>
        <w:t xml:space="preserve"> 2.8(or greater)</w:t>
      </w:r>
    </w:p>
    <w:p w:rsidR="001B041A" w:rsidRPr="001B041A" w:rsidRDefault="001B041A" w:rsidP="00416A6F">
      <w:pPr>
        <w:pStyle w:val="ListParagraph"/>
        <w:numPr>
          <w:ilvl w:val="0"/>
          <w:numId w:val="38"/>
        </w:numPr>
        <w:rPr>
          <w:lang w:val="en-US"/>
        </w:rPr>
      </w:pPr>
      <w:r w:rsidRPr="001B041A">
        <w:rPr>
          <w:lang w:val="en-US"/>
        </w:rPr>
        <w:t>Visual Studio 2013</w:t>
      </w:r>
    </w:p>
    <w:p w:rsidR="00E66AED" w:rsidRPr="00E66AED" w:rsidRDefault="009138B1" w:rsidP="00E66AED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E66AED">
        <w:rPr>
          <w:lang w:val="en-US"/>
        </w:rPr>
        <w:t>wxWidgets</w:t>
      </w:r>
      <w:proofErr w:type="spellEnd"/>
      <w:r w:rsidRPr="00E66AED">
        <w:rPr>
          <w:lang w:val="en-US"/>
        </w:rPr>
        <w:t xml:space="preserve"> 3</w:t>
      </w:r>
      <w:r w:rsidR="00152C76" w:rsidRPr="00E66AED">
        <w:rPr>
          <w:lang w:val="en-US"/>
        </w:rPr>
        <w:t>.</w:t>
      </w:r>
      <w:r w:rsidRPr="00E66AED">
        <w:rPr>
          <w:lang w:val="en-US"/>
        </w:rPr>
        <w:t>0</w:t>
      </w:r>
      <w:r w:rsidR="00152C76" w:rsidRPr="00E66AED">
        <w:rPr>
          <w:lang w:val="en-US"/>
        </w:rPr>
        <w:t>.</w:t>
      </w:r>
      <w:r w:rsidRPr="00E66AED">
        <w:rPr>
          <w:lang w:val="en-US"/>
        </w:rPr>
        <w:t>0</w:t>
      </w:r>
      <w:r w:rsidR="00C413C0" w:rsidRPr="00E66AED">
        <w:rPr>
          <w:lang w:val="en-US"/>
        </w:rPr>
        <w:t>(or greater)</w:t>
      </w:r>
      <w:r w:rsidR="00152C76" w:rsidRPr="00E66AED">
        <w:rPr>
          <w:lang w:val="en-US"/>
        </w:rPr>
        <w:t xml:space="preserve"> </w:t>
      </w:r>
    </w:p>
    <w:p w:rsidR="00C413C0" w:rsidRPr="00E66AED" w:rsidRDefault="00C413C0" w:rsidP="00E66AED">
      <w:pPr>
        <w:pStyle w:val="ListParagraph"/>
        <w:numPr>
          <w:ilvl w:val="0"/>
          <w:numId w:val="38"/>
        </w:numPr>
        <w:rPr>
          <w:lang w:val="en-US"/>
        </w:rPr>
      </w:pPr>
      <w:r w:rsidRPr="00E66AED">
        <w:rPr>
          <w:lang w:val="en-US"/>
        </w:rPr>
        <w:t>EZ-USB FX3 SDK</w:t>
      </w:r>
    </w:p>
    <w:p w:rsidR="00B43F86" w:rsidRPr="00E66AED" w:rsidRDefault="00C413C0" w:rsidP="00E66AED">
      <w:pPr>
        <w:pStyle w:val="ListParagraph"/>
        <w:numPr>
          <w:ilvl w:val="0"/>
          <w:numId w:val="38"/>
        </w:numPr>
        <w:rPr>
          <w:lang w:val="en-US"/>
        </w:rPr>
      </w:pPr>
      <w:r w:rsidRPr="00E66AED">
        <w:rPr>
          <w:lang w:val="en-US"/>
        </w:rPr>
        <w:t xml:space="preserve">FFTW </w:t>
      </w:r>
      <w:bookmarkStart w:id="1" w:name="_GoBack"/>
      <w:bookmarkEnd w:id="1"/>
      <w:r w:rsidRPr="00E66AED">
        <w:rPr>
          <w:lang w:val="en-US"/>
        </w:rPr>
        <w:t>3.3.4</w:t>
      </w:r>
    </w:p>
    <w:p w:rsidR="00360F4D" w:rsidRDefault="00360F4D" w:rsidP="00360F4D">
      <w:pPr>
        <w:pStyle w:val="chapter"/>
        <w:rPr>
          <w:lang w:val="en-US"/>
        </w:rPr>
      </w:pPr>
    </w:p>
    <w:p w:rsidR="00360F4D" w:rsidRDefault="00152C76" w:rsidP="00360F4D">
      <w:pPr>
        <w:pStyle w:val="chaptername"/>
      </w:pPr>
      <w:bookmarkStart w:id="2" w:name="_Toc405468757"/>
      <w:r>
        <w:t>Installation</w:t>
      </w:r>
      <w:r w:rsidR="00073B5C">
        <w:t xml:space="preserve"> and compilation of </w:t>
      </w:r>
      <w:proofErr w:type="spellStart"/>
      <w:r w:rsidR="00595D7F">
        <w:t>w</w:t>
      </w:r>
      <w:r w:rsidR="00073B5C">
        <w:t>xWidgets</w:t>
      </w:r>
      <w:proofErr w:type="spellEnd"/>
      <w:r w:rsidR="00073B5C">
        <w:t xml:space="preserve"> library</w:t>
      </w:r>
      <w:bookmarkEnd w:id="2"/>
    </w:p>
    <w:p w:rsidR="00152C76" w:rsidRDefault="00152C76" w:rsidP="00C57A02">
      <w:r>
        <w:t xml:space="preserve">Installation and compilation of </w:t>
      </w:r>
      <w:proofErr w:type="spellStart"/>
      <w:r w:rsidR="00654E85">
        <w:t>w</w:t>
      </w:r>
      <w:r>
        <w:t>xWidgets</w:t>
      </w:r>
      <w:proofErr w:type="spellEnd"/>
      <w:r>
        <w:t xml:space="preserve"> library is covered in this chapter.</w:t>
      </w:r>
    </w:p>
    <w:p w:rsidR="00152C76" w:rsidRPr="00152C76" w:rsidRDefault="00152C76" w:rsidP="00C57A02">
      <w:pPr>
        <w:rPr>
          <w:lang w:val="en-US"/>
        </w:rPr>
      </w:pPr>
    </w:p>
    <w:p w:rsidR="00C9053D" w:rsidRPr="00C1777E" w:rsidRDefault="00152C76" w:rsidP="00C9053D">
      <w:pPr>
        <w:pStyle w:val="section"/>
      </w:pPr>
      <w:bookmarkStart w:id="3" w:name="_Toc405468758"/>
      <w:proofErr w:type="spellStart"/>
      <w:r>
        <w:t>wxWidgets</w:t>
      </w:r>
      <w:proofErr w:type="spellEnd"/>
      <w:r>
        <w:t xml:space="preserve"> installation</w:t>
      </w:r>
      <w:bookmarkEnd w:id="3"/>
    </w:p>
    <w:p w:rsidR="00255A7A" w:rsidRDefault="00255A7A" w:rsidP="0089357D">
      <w:pPr>
        <w:rPr>
          <w:lang w:val="en-US"/>
        </w:rPr>
      </w:pPr>
      <w:r>
        <w:t>Step by step instruction how to install, prepare</w:t>
      </w:r>
      <w:r>
        <w:rPr>
          <w:lang w:val="en-US"/>
        </w:rPr>
        <w:t xml:space="preserve"> and compile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is provided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bello</w:t>
          </w:r>
        </w:smartTag>
      </w:smartTag>
      <w:r>
        <w:rPr>
          <w:lang w:val="en-US"/>
        </w:rPr>
        <w:t>w:</w:t>
      </w:r>
    </w:p>
    <w:p w:rsidR="00290A1B" w:rsidRDefault="00290A1B" w:rsidP="0089357D">
      <w:pPr>
        <w:rPr>
          <w:lang w:val="en-US"/>
        </w:rPr>
      </w:pPr>
    </w:p>
    <w:p w:rsidR="00290A1B" w:rsidRDefault="00290A1B" w:rsidP="00290A1B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source code or Installer from </w:t>
      </w:r>
      <w:hyperlink r:id="rId10" w:history="1">
        <w:r w:rsidRPr="00290A1B">
          <w:rPr>
            <w:rStyle w:val="Hyperlink"/>
            <w:lang w:val="en-US"/>
          </w:rPr>
          <w:t>http://wxwidgets.org/downloads/</w:t>
        </w:r>
      </w:hyperlink>
    </w:p>
    <w:p w:rsidR="00255A7A" w:rsidRPr="00255A7A" w:rsidRDefault="00255A7A" w:rsidP="00255A7A">
      <w:pPr>
        <w:numPr>
          <w:ilvl w:val="0"/>
          <w:numId w:val="33"/>
        </w:numPr>
        <w:rPr>
          <w:lang w:val="en-US"/>
        </w:rPr>
      </w:pPr>
      <w:r w:rsidRPr="00255A7A">
        <w:rPr>
          <w:lang w:val="en-US"/>
        </w:rPr>
        <w:t xml:space="preserve">Install </w:t>
      </w:r>
      <w:r w:rsidR="00290A1B">
        <w:rPr>
          <w:lang w:val="en-US"/>
        </w:rPr>
        <w:t xml:space="preserve">or extract </w:t>
      </w:r>
      <w:proofErr w:type="spellStart"/>
      <w:r w:rsidRPr="00255A7A">
        <w:rPr>
          <w:lang w:val="en-US"/>
        </w:rPr>
        <w:t>wxWidgets</w:t>
      </w:r>
      <w:proofErr w:type="spellEnd"/>
      <w:r w:rsidRPr="00255A7A">
        <w:rPr>
          <w:lang w:val="en-US"/>
        </w:rPr>
        <w:t xml:space="preserve"> </w:t>
      </w:r>
      <w:r w:rsidR="002A1932">
        <w:rPr>
          <w:lang w:val="en-US"/>
        </w:rPr>
        <w:t>3</w:t>
      </w:r>
      <w:r w:rsidRPr="00255A7A">
        <w:rPr>
          <w:lang w:val="en-US"/>
        </w:rPr>
        <w:t>.</w:t>
      </w:r>
      <w:r w:rsidR="002A1932">
        <w:rPr>
          <w:lang w:val="en-US"/>
        </w:rPr>
        <w:t>0</w:t>
      </w:r>
      <w:r w:rsidRPr="00255A7A">
        <w:rPr>
          <w:lang w:val="en-US"/>
        </w:rPr>
        <w:t>.</w:t>
      </w:r>
      <w:r w:rsidR="00AE3223">
        <w:rPr>
          <w:lang w:val="en-US"/>
        </w:rPr>
        <w:t>2</w:t>
      </w:r>
      <w:r w:rsidRPr="00255A7A">
        <w:rPr>
          <w:lang w:val="en-US"/>
        </w:rPr>
        <w:t xml:space="preserve"> </w:t>
      </w:r>
      <w:r w:rsidR="00135608">
        <w:rPr>
          <w:lang w:val="en-US"/>
        </w:rPr>
        <w:t>source code</w:t>
      </w:r>
      <w:r w:rsidR="002A1932">
        <w:rPr>
          <w:lang w:val="en-US"/>
        </w:rPr>
        <w:t xml:space="preserve"> to the c:\wxWidgets-3</w:t>
      </w:r>
      <w:r w:rsidRPr="00255A7A">
        <w:rPr>
          <w:lang w:val="en-US"/>
        </w:rPr>
        <w:t>.</w:t>
      </w:r>
      <w:r w:rsidR="002A1932">
        <w:rPr>
          <w:lang w:val="en-US"/>
        </w:rPr>
        <w:t>0</w:t>
      </w:r>
      <w:r w:rsidRPr="00255A7A">
        <w:rPr>
          <w:lang w:val="en-US"/>
        </w:rPr>
        <w:t>.</w:t>
      </w:r>
      <w:r w:rsidR="00AE3223">
        <w:rPr>
          <w:lang w:val="en-US"/>
        </w:rPr>
        <w:t>2</w:t>
      </w:r>
      <w:r w:rsidRPr="00255A7A">
        <w:rPr>
          <w:lang w:val="en-US"/>
        </w:rPr>
        <w:t>\</w:t>
      </w:r>
    </w:p>
    <w:p w:rsidR="00255A7A" w:rsidRDefault="00E10C85" w:rsidP="00E10C85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Open </w:t>
      </w:r>
      <w:r w:rsidR="00135608" w:rsidRPr="00E10C85">
        <w:rPr>
          <w:lang w:val="en-US"/>
        </w:rPr>
        <w:t>C:\wxWidgets-3.0.2\build\msw</w:t>
      </w:r>
      <w:r w:rsidR="00135608">
        <w:rPr>
          <w:lang w:val="en-US"/>
        </w:rPr>
        <w:t>\</w:t>
      </w:r>
      <w:r w:rsidR="00135608" w:rsidRPr="00E10C85">
        <w:rPr>
          <w:lang w:val="en-US"/>
        </w:rPr>
        <w:t>wx_vc12.sln</w:t>
      </w:r>
      <w:r w:rsidR="00135608">
        <w:rPr>
          <w:lang w:val="en-US"/>
        </w:rPr>
        <w:t xml:space="preserve">  Visual Studio 2013 solution</w:t>
      </w:r>
    </w:p>
    <w:p w:rsidR="00E10C85" w:rsidRDefault="00E10C85" w:rsidP="00E10C85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>Select Release build as shown in</w:t>
      </w:r>
      <w:r w:rsidR="00232BAA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_Ref405455677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D5822">
        <w:t xml:space="preserve">Figure </w:t>
      </w:r>
      <w:r w:rsidR="006D5822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10C85" w:rsidRDefault="00E10C85" w:rsidP="00E10C85">
      <w:pPr>
        <w:keepNext/>
        <w:ind w:left="720"/>
      </w:pPr>
      <w:r>
        <w:rPr>
          <w:noProof/>
          <w:lang w:eastAsia="en-GB"/>
        </w:rPr>
        <w:drawing>
          <wp:inline distT="0" distB="0" distL="0" distR="0" wp14:anchorId="499475C6" wp14:editId="5F76FCBA">
            <wp:extent cx="5760085" cy="2158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5" w:rsidRPr="00255A7A" w:rsidRDefault="00E10C85" w:rsidP="00E10C85">
      <w:pPr>
        <w:pStyle w:val="Caption"/>
        <w:rPr>
          <w:lang w:val="en-US"/>
        </w:rPr>
      </w:pPr>
      <w:bookmarkStart w:id="4" w:name="_Ref405455677"/>
      <w:bookmarkStart w:id="5" w:name="_Ref405455669"/>
      <w:r>
        <w:t xml:space="preserve">Figure </w:t>
      </w:r>
      <w:r w:rsidR="004F27A4">
        <w:fldChar w:fldCharType="begin"/>
      </w:r>
      <w:r w:rsidR="004F27A4">
        <w:instrText xml:space="preserve"> SEQ Figure \* ARABIC </w:instrText>
      </w:r>
      <w:r w:rsidR="004F27A4">
        <w:fldChar w:fldCharType="separate"/>
      </w:r>
      <w:r w:rsidR="006D5822">
        <w:rPr>
          <w:noProof/>
        </w:rPr>
        <w:t>1</w:t>
      </w:r>
      <w:r w:rsidR="004F27A4">
        <w:rPr>
          <w:noProof/>
        </w:rPr>
        <w:fldChar w:fldCharType="end"/>
      </w:r>
      <w:bookmarkEnd w:id="4"/>
      <w:r>
        <w:t xml:space="preserve"> Selecting build target</w:t>
      </w:r>
      <w:bookmarkEnd w:id="5"/>
    </w:p>
    <w:p w:rsidR="00255A7A" w:rsidRDefault="00E10C85" w:rsidP="00255A7A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Compile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by clicking PROJECT-&gt;BUILD SOLUTION as show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_Ref405455878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D5822">
        <w:t xml:space="preserve">Figure </w:t>
      </w:r>
      <w:r w:rsidR="006D5822">
        <w:rPr>
          <w:noProof/>
        </w:rPr>
        <w:t>2</w:t>
      </w:r>
      <w:r>
        <w:rPr>
          <w:lang w:val="en-US"/>
        </w:rPr>
        <w:fldChar w:fldCharType="end"/>
      </w:r>
    </w:p>
    <w:p w:rsidR="00E10C85" w:rsidRDefault="00E10C85" w:rsidP="00E10C85">
      <w:pPr>
        <w:keepNext/>
        <w:ind w:left="720"/>
      </w:pPr>
      <w:r>
        <w:rPr>
          <w:noProof/>
          <w:lang w:eastAsia="en-GB"/>
        </w:rPr>
        <w:lastRenderedPageBreak/>
        <w:drawing>
          <wp:inline distT="0" distB="0" distL="0" distR="0" wp14:anchorId="59DA26D0" wp14:editId="210FECCE">
            <wp:extent cx="5760085" cy="2160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5" w:rsidRPr="00255A7A" w:rsidRDefault="00E10C85" w:rsidP="00E10C85">
      <w:pPr>
        <w:pStyle w:val="Caption"/>
        <w:rPr>
          <w:lang w:val="en-US"/>
        </w:rPr>
      </w:pPr>
      <w:bookmarkStart w:id="6" w:name="_Ref405455878"/>
      <w:r>
        <w:t xml:space="preserve">Figure </w:t>
      </w:r>
      <w:r w:rsidR="004F27A4">
        <w:fldChar w:fldCharType="begin"/>
      </w:r>
      <w:r w:rsidR="004F27A4">
        <w:instrText xml:space="preserve"> SEQ Figure \* ARABIC </w:instrText>
      </w:r>
      <w:r w:rsidR="004F27A4">
        <w:fldChar w:fldCharType="separate"/>
      </w:r>
      <w:r w:rsidR="006D5822">
        <w:rPr>
          <w:noProof/>
        </w:rPr>
        <w:t>2</w:t>
      </w:r>
      <w:r w:rsidR="004F27A4">
        <w:rPr>
          <w:noProof/>
        </w:rPr>
        <w:fldChar w:fldCharType="end"/>
      </w:r>
      <w:bookmarkEnd w:id="6"/>
      <w:r>
        <w:t xml:space="preserve"> Compiling </w:t>
      </w:r>
      <w:proofErr w:type="spellStart"/>
      <w:r>
        <w:t>wxWidgets</w:t>
      </w:r>
      <w:proofErr w:type="spellEnd"/>
      <w:r>
        <w:t xml:space="preserve"> library</w:t>
      </w:r>
    </w:p>
    <w:p w:rsidR="00B3548E" w:rsidRDefault="00E10C85" w:rsidP="001879D2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>Wait for the compilation process to complete</w:t>
      </w:r>
    </w:p>
    <w:p w:rsidR="001879D2" w:rsidRPr="001879D2" w:rsidRDefault="001879D2" w:rsidP="001879D2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After compilation there should be created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libraries in </w:t>
      </w:r>
      <w:r w:rsidRPr="001879D2">
        <w:rPr>
          <w:lang w:val="en-US"/>
        </w:rPr>
        <w:t>C:\wxWidgets-3.0.2\lib\vc_lib</w:t>
      </w:r>
      <w:r w:rsidR="009F6042">
        <w:rPr>
          <w:lang w:val="en-US"/>
        </w:rPr>
        <w:t xml:space="preserve"> directory</w:t>
      </w:r>
    </w:p>
    <w:p w:rsidR="00E005A3" w:rsidRPr="00F62ED8" w:rsidRDefault="00E005A3" w:rsidP="00E005A3">
      <w:pPr>
        <w:pStyle w:val="chapter"/>
        <w:rPr>
          <w:lang w:val="en-US"/>
        </w:rPr>
      </w:pPr>
    </w:p>
    <w:p w:rsidR="00E005A3" w:rsidRDefault="00290A1B" w:rsidP="00E005A3">
      <w:pPr>
        <w:pStyle w:val="chaptername"/>
      </w:pPr>
      <w:bookmarkStart w:id="7" w:name="_Toc405468759"/>
      <w:r>
        <w:t>EZ-USB FX3 SDK</w:t>
      </w:r>
      <w:bookmarkEnd w:id="7"/>
    </w:p>
    <w:p w:rsidR="00304EB8" w:rsidRPr="00304EB8" w:rsidRDefault="002573DB" w:rsidP="00304EB8">
      <w:pPr>
        <w:rPr>
          <w:lang w:val="en-US"/>
        </w:rPr>
      </w:pPr>
      <w:r>
        <w:rPr>
          <w:lang w:val="en-US"/>
        </w:rPr>
        <w:t xml:space="preserve">Setup of EZ-USB FX3 SDK </w:t>
      </w:r>
      <w:r w:rsidR="00304EB8">
        <w:rPr>
          <w:lang w:val="en-US"/>
        </w:rPr>
        <w:t>is discussed in this chapter.</w:t>
      </w:r>
    </w:p>
    <w:p w:rsidR="00E0008A" w:rsidRDefault="002573DB" w:rsidP="00E0008A">
      <w:pPr>
        <w:pStyle w:val="section"/>
      </w:pPr>
      <w:bookmarkStart w:id="8" w:name="_Toc405468760"/>
      <w:r>
        <w:t>EZ-USB FX3 SDK installation</w:t>
      </w:r>
      <w:bookmarkEnd w:id="8"/>
    </w:p>
    <w:p w:rsidR="000F7F27" w:rsidRDefault="000F7F27" w:rsidP="0078140A">
      <w:pPr>
        <w:jc w:val="left"/>
        <w:rPr>
          <w:lang w:val="en-US"/>
        </w:rPr>
      </w:pPr>
    </w:p>
    <w:p w:rsidR="00751433" w:rsidRDefault="002573DB" w:rsidP="002573DB">
      <w:pPr>
        <w:pStyle w:val="ListParagraph"/>
        <w:numPr>
          <w:ilvl w:val="0"/>
          <w:numId w:val="39"/>
        </w:numPr>
        <w:jc w:val="left"/>
        <w:rPr>
          <w:lang w:val="en-US"/>
        </w:rPr>
      </w:pPr>
      <w:r>
        <w:rPr>
          <w:lang w:val="en-US"/>
        </w:rPr>
        <w:t xml:space="preserve">Download EZ-USB FX3 SDK for Windows from </w:t>
      </w:r>
      <w:hyperlink r:id="rId13" w:history="1">
        <w:r w:rsidRPr="002573DB">
          <w:rPr>
            <w:rStyle w:val="Hyperlink"/>
            <w:lang w:val="en-US"/>
          </w:rPr>
          <w:t>http://www.cypress.com/?rID=57990</w:t>
        </w:r>
      </w:hyperlink>
    </w:p>
    <w:p w:rsidR="002573DB" w:rsidRPr="002573DB" w:rsidRDefault="008A0123" w:rsidP="008A0123">
      <w:pPr>
        <w:pStyle w:val="ListParagraph"/>
        <w:numPr>
          <w:ilvl w:val="0"/>
          <w:numId w:val="39"/>
        </w:numPr>
        <w:jc w:val="left"/>
        <w:rPr>
          <w:lang w:val="en-US"/>
        </w:rPr>
      </w:pPr>
      <w:r>
        <w:rPr>
          <w:lang w:val="en-US"/>
        </w:rPr>
        <w:t>Install it into C:\Cypress\</w:t>
      </w:r>
      <w:r w:rsidRPr="008A0123">
        <w:rPr>
          <w:lang w:val="en-US"/>
        </w:rPr>
        <w:t>EZ-USB FX3 SDK</w:t>
      </w:r>
      <w:r w:rsidR="0096281A">
        <w:rPr>
          <w:lang w:val="en-US"/>
        </w:rPr>
        <w:t xml:space="preserve"> directory</w:t>
      </w:r>
    </w:p>
    <w:p w:rsidR="0017772D" w:rsidRDefault="0017772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7772D" w:rsidRPr="00F62ED8" w:rsidRDefault="0017772D" w:rsidP="0017772D">
      <w:pPr>
        <w:pStyle w:val="chapter"/>
        <w:rPr>
          <w:lang w:val="en-US"/>
        </w:rPr>
      </w:pPr>
    </w:p>
    <w:p w:rsidR="0017772D" w:rsidRDefault="00D4582D" w:rsidP="0017772D">
      <w:pPr>
        <w:pStyle w:val="chaptername"/>
      </w:pPr>
      <w:bookmarkStart w:id="9" w:name="_Toc405468761"/>
      <w:r>
        <w:t>FFTW</w:t>
      </w:r>
      <w:bookmarkEnd w:id="9"/>
    </w:p>
    <w:p w:rsidR="0017772D" w:rsidRPr="00304EB8" w:rsidRDefault="00D4582D" w:rsidP="0017772D">
      <w:pPr>
        <w:rPr>
          <w:lang w:val="en-US"/>
        </w:rPr>
      </w:pPr>
      <w:r>
        <w:rPr>
          <w:lang w:val="en-US"/>
        </w:rPr>
        <w:t xml:space="preserve">Setup of FFTW library </w:t>
      </w:r>
      <w:r w:rsidR="0017772D">
        <w:rPr>
          <w:lang w:val="en-US"/>
        </w:rPr>
        <w:t>is discussed in this chapter.</w:t>
      </w:r>
    </w:p>
    <w:p w:rsidR="0017772D" w:rsidRDefault="00D4582D" w:rsidP="0017772D">
      <w:pPr>
        <w:pStyle w:val="section"/>
      </w:pPr>
      <w:bookmarkStart w:id="10" w:name="_Toc405468762"/>
      <w:r>
        <w:t>FFTW installation</w:t>
      </w:r>
      <w:bookmarkEnd w:id="10"/>
    </w:p>
    <w:p w:rsidR="0017772D" w:rsidRDefault="0017772D" w:rsidP="0017772D">
      <w:pPr>
        <w:jc w:val="left"/>
        <w:rPr>
          <w:lang w:val="en-US"/>
        </w:rPr>
      </w:pPr>
    </w:p>
    <w:p w:rsidR="0017772D" w:rsidRDefault="00D4582D" w:rsidP="00D4582D">
      <w:pPr>
        <w:pStyle w:val="ListParagraph"/>
        <w:numPr>
          <w:ilvl w:val="0"/>
          <w:numId w:val="40"/>
        </w:numPr>
        <w:jc w:val="left"/>
        <w:rPr>
          <w:lang w:val="en-US"/>
        </w:rPr>
      </w:pPr>
      <w:r>
        <w:rPr>
          <w:lang w:val="en-US"/>
        </w:rPr>
        <w:t>Download precompiled DLLs (</w:t>
      </w:r>
      <w:r w:rsidRPr="00450123">
        <w:t>fftw-3.3.4-dll32.zip</w:t>
      </w:r>
      <w:r>
        <w:rPr>
          <w:lang w:val="en-US"/>
        </w:rPr>
        <w:t xml:space="preserve">) for Windows from </w:t>
      </w:r>
      <w:hyperlink r:id="rId14" w:history="1">
        <w:r w:rsidRPr="00746421">
          <w:rPr>
            <w:rStyle w:val="Hyperlink"/>
            <w:lang w:val="en-US"/>
          </w:rPr>
          <w:t>http://www.fftw.org/install/windows.html</w:t>
        </w:r>
      </w:hyperlink>
    </w:p>
    <w:p w:rsidR="0017772D" w:rsidRPr="00450123" w:rsidRDefault="00450123" w:rsidP="00450123">
      <w:pPr>
        <w:pStyle w:val="ListParagraph"/>
        <w:numPr>
          <w:ilvl w:val="0"/>
          <w:numId w:val="40"/>
        </w:numPr>
        <w:jc w:val="left"/>
        <w:rPr>
          <w:lang w:val="en-US"/>
        </w:rPr>
      </w:pPr>
      <w:r>
        <w:rPr>
          <w:lang w:val="en-US"/>
        </w:rPr>
        <w:t>Extract archive into C</w:t>
      </w:r>
      <w:r w:rsidRPr="00450123">
        <w:rPr>
          <w:lang w:val="en-US"/>
        </w:rPr>
        <w:t>:\fftw-3.3.4-dll32</w:t>
      </w:r>
      <w:r>
        <w:rPr>
          <w:lang w:val="en-US"/>
        </w:rPr>
        <w:t xml:space="preserve"> directory.</w:t>
      </w:r>
    </w:p>
    <w:p w:rsidR="0017772D" w:rsidRPr="00F62ED8" w:rsidRDefault="0017772D" w:rsidP="0017772D">
      <w:pPr>
        <w:pStyle w:val="chapter"/>
        <w:rPr>
          <w:lang w:val="en-US"/>
        </w:rPr>
      </w:pPr>
    </w:p>
    <w:p w:rsidR="0017772D" w:rsidRDefault="0017772D" w:rsidP="0017772D">
      <w:pPr>
        <w:pStyle w:val="chaptername"/>
      </w:pPr>
      <w:bookmarkStart w:id="11" w:name="_Toc405468763"/>
      <w:proofErr w:type="spellStart"/>
      <w:proofErr w:type="gramStart"/>
      <w:r>
        <w:t>lms</w:t>
      </w:r>
      <w:proofErr w:type="spellEnd"/>
      <w:r>
        <w:t>-suite</w:t>
      </w:r>
      <w:proofErr w:type="gramEnd"/>
      <w:r>
        <w:t xml:space="preserve"> compilation</w:t>
      </w:r>
      <w:bookmarkEnd w:id="11"/>
    </w:p>
    <w:p w:rsidR="0017772D" w:rsidRPr="00304EB8" w:rsidRDefault="0017772D" w:rsidP="0017772D">
      <w:pPr>
        <w:rPr>
          <w:lang w:val="en-US"/>
        </w:rPr>
      </w:pPr>
      <w:proofErr w:type="gramStart"/>
      <w:r>
        <w:rPr>
          <w:lang w:val="en-US"/>
        </w:rPr>
        <w:t xml:space="preserve">Compilation instructions of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 software is</w:t>
      </w:r>
      <w:proofErr w:type="gramEnd"/>
      <w:r>
        <w:rPr>
          <w:lang w:val="en-US"/>
        </w:rPr>
        <w:t xml:space="preserve"> discussed in this chapter.</w:t>
      </w:r>
    </w:p>
    <w:p w:rsidR="0017772D" w:rsidRDefault="0017772D" w:rsidP="0017772D">
      <w:pPr>
        <w:pStyle w:val="section"/>
      </w:pPr>
      <w:bookmarkStart w:id="12" w:name="_Toc405468764"/>
      <w:proofErr w:type="spellStart"/>
      <w:r>
        <w:t>lms</w:t>
      </w:r>
      <w:proofErr w:type="spellEnd"/>
      <w:r>
        <w:t>-suite compilation description</w:t>
      </w:r>
      <w:bookmarkEnd w:id="12"/>
    </w:p>
    <w:p w:rsidR="0017772D" w:rsidRDefault="0017772D" w:rsidP="0017772D">
      <w:pPr>
        <w:jc w:val="left"/>
        <w:rPr>
          <w:lang w:val="en-US"/>
        </w:rPr>
      </w:pPr>
    </w:p>
    <w:p w:rsidR="0017772D" w:rsidRDefault="005B4C7D" w:rsidP="00CB28C8">
      <w:pPr>
        <w:rPr>
          <w:lang w:val="en-US"/>
        </w:rPr>
      </w:pP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-suite uses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system to setup build projects for your environment. </w:t>
      </w:r>
      <w:r w:rsidR="00CB28C8">
        <w:rPr>
          <w:lang w:val="en-US"/>
        </w:rPr>
        <w:t xml:space="preserve">First you need to install </w:t>
      </w:r>
      <w:proofErr w:type="spellStart"/>
      <w:r w:rsidR="00CB28C8">
        <w:rPr>
          <w:lang w:val="en-US"/>
        </w:rPr>
        <w:t>CMake</w:t>
      </w:r>
      <w:proofErr w:type="spellEnd"/>
      <w:r w:rsidR="00CB28C8">
        <w:rPr>
          <w:lang w:val="en-US"/>
        </w:rPr>
        <w:t xml:space="preserve"> </w:t>
      </w:r>
      <w:proofErr w:type="gramStart"/>
      <w:r w:rsidR="00CB28C8">
        <w:rPr>
          <w:lang w:val="en-US"/>
        </w:rPr>
        <w:t>system,</w:t>
      </w:r>
      <w:proofErr w:type="gramEnd"/>
      <w:r w:rsidR="00CB28C8">
        <w:rPr>
          <w:lang w:val="en-US"/>
        </w:rPr>
        <w:t xml:space="preserve"> you can download it from </w:t>
      </w:r>
      <w:hyperlink r:id="rId15" w:history="1">
        <w:r w:rsidR="00CB28C8" w:rsidRPr="00CB28C8">
          <w:rPr>
            <w:rStyle w:val="Hyperlink"/>
            <w:lang w:val="en-US"/>
          </w:rPr>
          <w:t>http://www.cmake.org/download/</w:t>
        </w:r>
      </w:hyperlink>
      <w:r w:rsidR="00CB28C8">
        <w:rPr>
          <w:lang w:val="en-US"/>
        </w:rPr>
        <w:t xml:space="preserve">. To configure </w:t>
      </w:r>
      <w:proofErr w:type="spellStart"/>
      <w:r w:rsidR="00CB28C8">
        <w:rPr>
          <w:lang w:val="en-US"/>
        </w:rPr>
        <w:t>lms</w:t>
      </w:r>
      <w:proofErr w:type="spellEnd"/>
      <w:r w:rsidR="00CB28C8">
        <w:rPr>
          <w:lang w:val="en-US"/>
        </w:rPr>
        <w:t xml:space="preserve">-suite project </w:t>
      </w:r>
      <w:proofErr w:type="spellStart"/>
      <w:r w:rsidR="00CB28C8">
        <w:rPr>
          <w:lang w:val="en-US"/>
        </w:rPr>
        <w:t>CMake-gui</w:t>
      </w:r>
      <w:proofErr w:type="spellEnd"/>
      <w:r w:rsidR="00CB28C8">
        <w:rPr>
          <w:lang w:val="en-US"/>
        </w:rPr>
        <w:t xml:space="preserve"> will be used in the instructions.</w:t>
      </w:r>
    </w:p>
    <w:p w:rsidR="00055CA9" w:rsidRDefault="00055CA9" w:rsidP="00CB28C8">
      <w:pPr>
        <w:rPr>
          <w:lang w:val="en-US"/>
        </w:rPr>
      </w:pPr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Place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 folder into C:\lms-suite directory</w:t>
      </w:r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cmake-gui</w:t>
      </w:r>
      <w:proofErr w:type="spellEnd"/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Browse source to where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-suite source code is located. (e.g. </w:t>
      </w:r>
      <w:r w:rsidRPr="00055CA9">
        <w:rPr>
          <w:lang w:val="en-US"/>
        </w:rPr>
        <w:t>C:/lms-suite/lms-suite/src</w:t>
      </w:r>
      <w:r>
        <w:rPr>
          <w:lang w:val="en-US"/>
        </w:rPr>
        <w:t>)</w:t>
      </w:r>
    </w:p>
    <w:p w:rsidR="00055CA9" w:rsidRDefault="00055CA9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Browse Build to where you want to place created binaries (e.g. </w:t>
      </w:r>
      <w:r w:rsidRPr="00055CA9">
        <w:rPr>
          <w:lang w:val="en-US"/>
        </w:rPr>
        <w:t>C:/lms-suite/lms-suite/build</w:t>
      </w:r>
      <w:r>
        <w:rPr>
          <w:lang w:val="en-US"/>
        </w:rPr>
        <w:t>)</w:t>
      </w:r>
    </w:p>
    <w:p w:rsidR="00055CA9" w:rsidRDefault="00AF49C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Congifure</w:t>
      </w:r>
      <w:proofErr w:type="spellEnd"/>
      <w:r>
        <w:rPr>
          <w:lang w:val="en-US"/>
        </w:rPr>
        <w:t xml:space="preserve"> button</w:t>
      </w:r>
    </w:p>
    <w:p w:rsidR="00AF49C3" w:rsidRDefault="00AE322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In popup menu select Use default native compilers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_Ref405467578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D5822">
        <w:t xml:space="preserve">Figure </w:t>
      </w:r>
      <w:r w:rsidR="006D5822">
        <w:rPr>
          <w:noProof/>
        </w:rPr>
        <w:t>3</w:t>
      </w:r>
      <w:r>
        <w:rPr>
          <w:lang w:val="en-US"/>
        </w:rPr>
        <w:fldChar w:fldCharType="end"/>
      </w:r>
    </w:p>
    <w:p w:rsidR="00AE3223" w:rsidRDefault="00AE3223" w:rsidP="00AE3223">
      <w:pPr>
        <w:pStyle w:val="ListParagraph"/>
        <w:keepNext/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25E767F" wp14:editId="1CF4B99C">
            <wp:extent cx="3448050" cy="268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23" w:rsidRDefault="00AE3223" w:rsidP="00AE3223">
      <w:pPr>
        <w:pStyle w:val="Caption"/>
        <w:rPr>
          <w:lang w:val="en-US"/>
        </w:rPr>
      </w:pPr>
      <w:bookmarkStart w:id="13" w:name="_Ref405467578"/>
      <w:r>
        <w:t xml:space="preserve">Figure </w:t>
      </w:r>
      <w:r w:rsidR="004F27A4">
        <w:fldChar w:fldCharType="begin"/>
      </w:r>
      <w:r w:rsidR="004F27A4">
        <w:instrText xml:space="preserve"> SEQ Figure \* ARABIC </w:instrText>
      </w:r>
      <w:r w:rsidR="004F27A4">
        <w:fldChar w:fldCharType="separate"/>
      </w:r>
      <w:r w:rsidR="006D5822">
        <w:rPr>
          <w:noProof/>
        </w:rPr>
        <w:t>3</w:t>
      </w:r>
      <w:r w:rsidR="004F27A4">
        <w:rPr>
          <w:noProof/>
        </w:rPr>
        <w:fldChar w:fldCharType="end"/>
      </w:r>
      <w:bookmarkEnd w:id="13"/>
      <w:proofErr w:type="gramStart"/>
      <w:r>
        <w:t xml:space="preserve"> </w:t>
      </w:r>
      <w:proofErr w:type="spellStart"/>
      <w:r>
        <w:t>CMake</w:t>
      </w:r>
      <w:proofErr w:type="spellEnd"/>
      <w:r>
        <w:t xml:space="preserve"> project generator</w:t>
      </w:r>
      <w:proofErr w:type="gramEnd"/>
    </w:p>
    <w:p w:rsidR="00AE3223" w:rsidRDefault="00AE322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Error dialog will popup informing that configuration process may be invalid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window will show error of not found libraries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_Ref405467866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D5822">
        <w:t xml:space="preserve">Figure </w:t>
      </w:r>
      <w:r w:rsidR="006D5822">
        <w:rPr>
          <w:noProof/>
        </w:rPr>
        <w:t>4</w:t>
      </w:r>
      <w:r>
        <w:rPr>
          <w:lang w:val="en-US"/>
        </w:rPr>
        <w:fldChar w:fldCharType="end"/>
      </w:r>
    </w:p>
    <w:p w:rsidR="00AE3223" w:rsidRDefault="00AE3223" w:rsidP="00AE3223">
      <w:pPr>
        <w:pStyle w:val="ListParagraph"/>
        <w:keepNext/>
        <w:ind w:left="360"/>
      </w:pPr>
      <w:r>
        <w:rPr>
          <w:noProof/>
          <w:lang w:eastAsia="en-GB"/>
        </w:rPr>
        <w:drawing>
          <wp:inline distT="0" distB="0" distL="0" distR="0" wp14:anchorId="75530D8F" wp14:editId="0E3C14B9">
            <wp:extent cx="5760085" cy="319253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23" w:rsidRDefault="00AE3223" w:rsidP="00AE3223">
      <w:pPr>
        <w:pStyle w:val="Caption"/>
        <w:rPr>
          <w:lang w:val="en-US"/>
        </w:rPr>
      </w:pPr>
      <w:bookmarkStart w:id="14" w:name="_Ref405467866"/>
      <w:r>
        <w:t xml:space="preserve">Figure </w:t>
      </w:r>
      <w:r w:rsidR="004F27A4">
        <w:fldChar w:fldCharType="begin"/>
      </w:r>
      <w:r w:rsidR="004F27A4">
        <w:instrText xml:space="preserve"> SEQ Figure \* ARABIC </w:instrText>
      </w:r>
      <w:r w:rsidR="004F27A4">
        <w:fldChar w:fldCharType="separate"/>
      </w:r>
      <w:r w:rsidR="006D5822">
        <w:rPr>
          <w:noProof/>
        </w:rPr>
        <w:t>4</w:t>
      </w:r>
      <w:r w:rsidR="004F27A4">
        <w:rPr>
          <w:noProof/>
        </w:rPr>
        <w:fldChar w:fldCharType="end"/>
      </w:r>
      <w:bookmarkEnd w:id="14"/>
      <w:r>
        <w:t xml:space="preserve"> </w:t>
      </w:r>
      <w:proofErr w:type="spellStart"/>
      <w:r>
        <w:t>CMake</w:t>
      </w:r>
      <w:proofErr w:type="spellEnd"/>
      <w:r>
        <w:t xml:space="preserve"> not found libraries</w:t>
      </w:r>
    </w:p>
    <w:p w:rsidR="00AE3223" w:rsidRDefault="00AE3223" w:rsidP="00055CA9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Set FFTW3_ROOT_DIR value to directory where you placed FFTW library (e.g. C</w:t>
      </w:r>
      <w:r w:rsidRPr="00450123">
        <w:rPr>
          <w:lang w:val="en-US"/>
        </w:rPr>
        <w:t>:\fftw-3.3.4-dll32</w:t>
      </w:r>
      <w:r>
        <w:rPr>
          <w:lang w:val="en-US"/>
        </w:rPr>
        <w:t>)</w:t>
      </w:r>
    </w:p>
    <w:p w:rsidR="00AE3223" w:rsidRDefault="00AE3223" w:rsidP="00AE322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wxWidgets_ROOT_DIR</w:t>
      </w:r>
      <w:proofErr w:type="spellEnd"/>
      <w:r>
        <w:rPr>
          <w:lang w:val="en-US"/>
        </w:rPr>
        <w:t xml:space="preserve"> value to directory where you placed </w:t>
      </w:r>
      <w:proofErr w:type="spellStart"/>
      <w:r>
        <w:rPr>
          <w:lang w:val="en-US"/>
        </w:rPr>
        <w:t>wxWidgets</w:t>
      </w:r>
      <w:proofErr w:type="spellEnd"/>
      <w:r>
        <w:rPr>
          <w:lang w:val="en-US"/>
        </w:rPr>
        <w:t xml:space="preserve"> library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Pr="00AE3223">
        <w:rPr>
          <w:lang w:val="en-US"/>
        </w:rPr>
        <w:t>C:\wxWidgets-3.0.</w:t>
      </w:r>
      <w:r>
        <w:rPr>
          <w:lang w:val="en-US"/>
        </w:rPr>
        <w:t>2)</w:t>
      </w:r>
    </w:p>
    <w:p w:rsidR="00860277" w:rsidRDefault="00860277" w:rsidP="00AE322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Click Configure</w:t>
      </w:r>
    </w:p>
    <w:p w:rsidR="00860277" w:rsidRDefault="00860277" w:rsidP="00AE322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Click Generate</w:t>
      </w:r>
      <w:r w:rsidR="0072205D">
        <w:rPr>
          <w:lang w:val="en-US"/>
        </w:rPr>
        <w:t>, this will create Visual Studio project inside your selected build directory</w:t>
      </w:r>
    </w:p>
    <w:p w:rsidR="00860277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Open created project </w:t>
      </w:r>
      <w:r w:rsidRPr="0072205D">
        <w:rPr>
          <w:lang w:val="en-US"/>
        </w:rPr>
        <w:t>C:\lms-suite\lms-suite\build</w:t>
      </w:r>
      <w:r>
        <w:rPr>
          <w:lang w:val="en-US"/>
        </w:rPr>
        <w:t>\</w:t>
      </w:r>
      <w:r w:rsidRPr="0072205D">
        <w:rPr>
          <w:lang w:val="en-US"/>
        </w:rPr>
        <w:t>lms-suite.sln</w:t>
      </w:r>
    </w:p>
    <w:p w:rsidR="0072205D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In Visual Studio menu select BUILD-&gt;Build Solution</w:t>
      </w:r>
    </w:p>
    <w:p w:rsidR="0072205D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Wait for compilation process to complete</w:t>
      </w:r>
    </w:p>
    <w:p w:rsidR="0072205D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Compiled binaries will be places inside build directory in Release folder</w:t>
      </w:r>
    </w:p>
    <w:p w:rsidR="0072205D" w:rsidRPr="00055CA9" w:rsidRDefault="0072205D" w:rsidP="0072205D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Execute lms-suite.exe,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>-suite needs to have libfftw3f-3.dll file in the same directory</w:t>
      </w:r>
    </w:p>
    <w:sectPr w:rsidR="0072205D" w:rsidRPr="00055CA9" w:rsidSect="000A44A5">
      <w:headerReference w:type="even" r:id="rId18"/>
      <w:headerReference w:type="default" r:id="rId19"/>
      <w:headerReference w:type="first" r:id="rId20"/>
      <w:type w:val="oddPage"/>
      <w:pgSz w:w="11907" w:h="16840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A4" w:rsidRDefault="004F27A4">
      <w:r>
        <w:separator/>
      </w:r>
    </w:p>
  </w:endnote>
  <w:endnote w:type="continuationSeparator" w:id="0">
    <w:p w:rsidR="004F27A4" w:rsidRDefault="004F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A4" w:rsidRDefault="004F27A4">
      <w:r>
        <w:separator/>
      </w:r>
    </w:p>
  </w:footnote>
  <w:footnote w:type="continuationSeparator" w:id="0">
    <w:p w:rsidR="004F27A4" w:rsidRDefault="004F2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795" w:rsidRDefault="004F27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5380" o:spid="_x0000_s2056" type="#_x0000_t136" style="position:absolute;left:0;text-align:left;margin-left:0;margin-top:0;width:532.85pt;height:106.55pt;rotation:315;z-index:-251655680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Myriad 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E6" w:rsidRDefault="004F27A4">
    <w:pPr>
      <w:pStyle w:val="Header"/>
      <w:pBdr>
        <w:bottom w:val="single" w:sz="6" w:space="1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5381" o:spid="_x0000_s2057" type="#_x0000_t136" style="position:absolute;left:0;text-align:left;margin-left:0;margin-top:0;width:532.85pt;height:106.55pt;rotation:315;z-index:-251654656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Myriad R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795" w:rsidRDefault="004F27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25379" o:spid="_x0000_s2055" type="#_x0000_t136" style="position:absolute;left:0;text-align:left;margin-left:0;margin-top:0;width:532.85pt;height:106.55pt;rotation:315;z-index:-251656704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Myriad 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9A05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7A91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B6E8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5EAC2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69A5E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BCC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A69F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9286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2489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4146AF"/>
    <w:multiLevelType w:val="singleLevel"/>
    <w:tmpl w:val="F0DAA3C8"/>
    <w:lvl w:ilvl="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99551D1"/>
    <w:multiLevelType w:val="singleLevel"/>
    <w:tmpl w:val="F258D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2B524F"/>
    <w:multiLevelType w:val="hybridMultilevel"/>
    <w:tmpl w:val="E5CEA80E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275303"/>
    <w:multiLevelType w:val="hybridMultilevel"/>
    <w:tmpl w:val="A454B506"/>
    <w:lvl w:ilvl="0" w:tplc="3C1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4E1E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D404CA0"/>
    <w:multiLevelType w:val="hybridMultilevel"/>
    <w:tmpl w:val="C9A6681C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06612B"/>
    <w:multiLevelType w:val="hybridMultilevel"/>
    <w:tmpl w:val="1C66CD32"/>
    <w:lvl w:ilvl="0" w:tplc="8F5A19EE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0D0740"/>
    <w:multiLevelType w:val="hybridMultilevel"/>
    <w:tmpl w:val="9070B208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DF6538"/>
    <w:multiLevelType w:val="hybridMultilevel"/>
    <w:tmpl w:val="78C47F72"/>
    <w:lvl w:ilvl="0" w:tplc="82CEB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633FC7"/>
    <w:multiLevelType w:val="hybridMultilevel"/>
    <w:tmpl w:val="0408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0459FF"/>
    <w:multiLevelType w:val="singleLevel"/>
    <w:tmpl w:val="570E1832"/>
    <w:lvl w:ilvl="0">
      <w:start w:val="1"/>
      <w:numFmt w:val="bullet"/>
      <w:pStyle w:val="abstrac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D0752E"/>
    <w:multiLevelType w:val="hybridMultilevel"/>
    <w:tmpl w:val="51580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36753"/>
    <w:multiLevelType w:val="multilevel"/>
    <w:tmpl w:val="0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2">
    <w:nsid w:val="3E8C44DE"/>
    <w:multiLevelType w:val="hybridMultilevel"/>
    <w:tmpl w:val="853243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FD0254"/>
    <w:multiLevelType w:val="hybridMultilevel"/>
    <w:tmpl w:val="192A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C7E97"/>
    <w:multiLevelType w:val="hybridMultilevel"/>
    <w:tmpl w:val="8A02D3D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8469E8"/>
    <w:multiLevelType w:val="multilevel"/>
    <w:tmpl w:val="F7BA6748"/>
    <w:lvl w:ilvl="0">
      <w:start w:val="1"/>
      <w:numFmt w:val="decimal"/>
      <w:suff w:val="space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55DA431C"/>
    <w:multiLevelType w:val="multilevel"/>
    <w:tmpl w:val="D79AED20"/>
    <w:lvl w:ilvl="0">
      <w:start w:val="1"/>
      <w:numFmt w:val="decimal"/>
      <w:pStyle w:val="chapter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section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subsection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5E662F26"/>
    <w:multiLevelType w:val="hybridMultilevel"/>
    <w:tmpl w:val="1798806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C735BF"/>
    <w:multiLevelType w:val="hybridMultilevel"/>
    <w:tmpl w:val="484E6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D01ADB"/>
    <w:multiLevelType w:val="hybridMultilevel"/>
    <w:tmpl w:val="EE9689EA"/>
    <w:lvl w:ilvl="0" w:tplc="3C1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BC0B2C"/>
    <w:multiLevelType w:val="multilevel"/>
    <w:tmpl w:val="0A188D0C"/>
    <w:lvl w:ilvl="0">
      <w:start w:val="1"/>
      <w:numFmt w:val="decimal"/>
      <w:pStyle w:val="appendix"/>
      <w:lvlText w:val="Appendix %1"/>
      <w:lvlJc w:val="left"/>
      <w:pPr>
        <w:tabs>
          <w:tab w:val="num" w:pos="5040"/>
        </w:tabs>
        <w:ind w:left="432" w:hanging="432"/>
      </w:pPr>
      <w:rPr>
        <w:rFonts w:hint="default"/>
      </w:rPr>
    </w:lvl>
    <w:lvl w:ilvl="1">
      <w:start w:val="1"/>
      <w:numFmt w:val="decimal"/>
      <w:pStyle w:val="asection"/>
      <w:lvlText w:val="A%1.%2"/>
      <w:lvlJc w:val="left"/>
      <w:pPr>
        <w:tabs>
          <w:tab w:val="num" w:pos="576"/>
        </w:tabs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asubsection"/>
      <w:lvlText w:val="A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3B90E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C84F6A"/>
    <w:multiLevelType w:val="hybridMultilevel"/>
    <w:tmpl w:val="B058AAD4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7F0D5E"/>
    <w:multiLevelType w:val="hybridMultilevel"/>
    <w:tmpl w:val="8D380208"/>
    <w:lvl w:ilvl="0" w:tplc="38547CB2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7F4958"/>
    <w:multiLevelType w:val="hybridMultilevel"/>
    <w:tmpl w:val="CC4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C12D77"/>
    <w:multiLevelType w:val="hybridMultilevel"/>
    <w:tmpl w:val="D59433A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5A1541"/>
    <w:multiLevelType w:val="hybridMultilevel"/>
    <w:tmpl w:val="1B8055FE"/>
    <w:lvl w:ilvl="0" w:tplc="040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0"/>
  </w:num>
  <w:num w:numId="15">
    <w:abstractNumId w:val="26"/>
  </w:num>
  <w:num w:numId="16">
    <w:abstractNumId w:val="28"/>
  </w:num>
  <w:num w:numId="17">
    <w:abstractNumId w:val="18"/>
  </w:num>
  <w:num w:numId="18">
    <w:abstractNumId w:val="22"/>
  </w:num>
  <w:num w:numId="19">
    <w:abstractNumId w:val="26"/>
  </w:num>
  <w:num w:numId="20">
    <w:abstractNumId w:val="36"/>
  </w:num>
  <w:num w:numId="21">
    <w:abstractNumId w:val="33"/>
  </w:num>
  <w:num w:numId="22">
    <w:abstractNumId w:val="14"/>
  </w:num>
  <w:num w:numId="23">
    <w:abstractNumId w:val="11"/>
  </w:num>
  <w:num w:numId="24">
    <w:abstractNumId w:val="35"/>
  </w:num>
  <w:num w:numId="25">
    <w:abstractNumId w:val="24"/>
  </w:num>
  <w:num w:numId="26">
    <w:abstractNumId w:val="32"/>
  </w:num>
  <w:num w:numId="27">
    <w:abstractNumId w:val="27"/>
  </w:num>
  <w:num w:numId="28">
    <w:abstractNumId w:val="26"/>
  </w:num>
  <w:num w:numId="29">
    <w:abstractNumId w:val="26"/>
  </w:num>
  <w:num w:numId="30">
    <w:abstractNumId w:val="26"/>
  </w:num>
  <w:num w:numId="31">
    <w:abstractNumId w:val="23"/>
  </w:num>
  <w:num w:numId="32">
    <w:abstractNumId w:val="34"/>
  </w:num>
  <w:num w:numId="33">
    <w:abstractNumId w:val="29"/>
  </w:num>
  <w:num w:numId="34">
    <w:abstractNumId w:val="17"/>
  </w:num>
  <w:num w:numId="35">
    <w:abstractNumId w:val="12"/>
  </w:num>
  <w:num w:numId="36">
    <w:abstractNumId w:val="15"/>
  </w:num>
  <w:num w:numId="37">
    <w:abstractNumId w:val="16"/>
  </w:num>
  <w:num w:numId="38">
    <w:abstractNumId w:val="20"/>
  </w:num>
  <w:num w:numId="39">
    <w:abstractNumId w:val="21"/>
  </w:num>
  <w:num w:numId="40">
    <w:abstractNumId w:val="13"/>
  </w:num>
  <w:num w:numId="41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FB"/>
    <w:rsid w:val="000014C6"/>
    <w:rsid w:val="00001754"/>
    <w:rsid w:val="00001B8D"/>
    <w:rsid w:val="0000206F"/>
    <w:rsid w:val="000021EE"/>
    <w:rsid w:val="000037D8"/>
    <w:rsid w:val="0000423D"/>
    <w:rsid w:val="000047AE"/>
    <w:rsid w:val="00004D26"/>
    <w:rsid w:val="00005435"/>
    <w:rsid w:val="00006B36"/>
    <w:rsid w:val="00006E27"/>
    <w:rsid w:val="0000708A"/>
    <w:rsid w:val="00010C00"/>
    <w:rsid w:val="000121ED"/>
    <w:rsid w:val="00012FF6"/>
    <w:rsid w:val="000133CB"/>
    <w:rsid w:val="000133E1"/>
    <w:rsid w:val="00013ED9"/>
    <w:rsid w:val="00014886"/>
    <w:rsid w:val="00014FE3"/>
    <w:rsid w:val="0001525C"/>
    <w:rsid w:val="00015C7D"/>
    <w:rsid w:val="00016EA3"/>
    <w:rsid w:val="00017D50"/>
    <w:rsid w:val="0002035F"/>
    <w:rsid w:val="000205E6"/>
    <w:rsid w:val="00020D93"/>
    <w:rsid w:val="00020ED1"/>
    <w:rsid w:val="00021DD2"/>
    <w:rsid w:val="00021F28"/>
    <w:rsid w:val="000227EA"/>
    <w:rsid w:val="00023530"/>
    <w:rsid w:val="00025041"/>
    <w:rsid w:val="0002531C"/>
    <w:rsid w:val="00025841"/>
    <w:rsid w:val="0002624E"/>
    <w:rsid w:val="00027167"/>
    <w:rsid w:val="0003226B"/>
    <w:rsid w:val="00032365"/>
    <w:rsid w:val="000328E7"/>
    <w:rsid w:val="00033A43"/>
    <w:rsid w:val="00034015"/>
    <w:rsid w:val="000350A0"/>
    <w:rsid w:val="00035138"/>
    <w:rsid w:val="00035163"/>
    <w:rsid w:val="0003575F"/>
    <w:rsid w:val="00035F4B"/>
    <w:rsid w:val="000365F7"/>
    <w:rsid w:val="0004214F"/>
    <w:rsid w:val="0004273A"/>
    <w:rsid w:val="00042997"/>
    <w:rsid w:val="00042EC1"/>
    <w:rsid w:val="00043D06"/>
    <w:rsid w:val="00044132"/>
    <w:rsid w:val="0004507D"/>
    <w:rsid w:val="000458C0"/>
    <w:rsid w:val="00046045"/>
    <w:rsid w:val="0004618E"/>
    <w:rsid w:val="00046542"/>
    <w:rsid w:val="0004717F"/>
    <w:rsid w:val="00047FCC"/>
    <w:rsid w:val="00050567"/>
    <w:rsid w:val="00051047"/>
    <w:rsid w:val="0005179D"/>
    <w:rsid w:val="00051FBE"/>
    <w:rsid w:val="000521CA"/>
    <w:rsid w:val="00052350"/>
    <w:rsid w:val="00052EE2"/>
    <w:rsid w:val="000535AC"/>
    <w:rsid w:val="000535C6"/>
    <w:rsid w:val="0005406A"/>
    <w:rsid w:val="00054823"/>
    <w:rsid w:val="0005491A"/>
    <w:rsid w:val="00054C10"/>
    <w:rsid w:val="00055B87"/>
    <w:rsid w:val="00055CA9"/>
    <w:rsid w:val="00055F5B"/>
    <w:rsid w:val="00055FE9"/>
    <w:rsid w:val="00056156"/>
    <w:rsid w:val="00060767"/>
    <w:rsid w:val="000607D6"/>
    <w:rsid w:val="00061027"/>
    <w:rsid w:val="000620A3"/>
    <w:rsid w:val="0006250C"/>
    <w:rsid w:val="00062941"/>
    <w:rsid w:val="00062D0A"/>
    <w:rsid w:val="00063427"/>
    <w:rsid w:val="00063497"/>
    <w:rsid w:val="00063BBD"/>
    <w:rsid w:val="00063DF7"/>
    <w:rsid w:val="00064C46"/>
    <w:rsid w:val="000665E6"/>
    <w:rsid w:val="00066C14"/>
    <w:rsid w:val="0007121A"/>
    <w:rsid w:val="00071C27"/>
    <w:rsid w:val="00071EB5"/>
    <w:rsid w:val="00073738"/>
    <w:rsid w:val="00073905"/>
    <w:rsid w:val="00073B5C"/>
    <w:rsid w:val="00074006"/>
    <w:rsid w:val="00074449"/>
    <w:rsid w:val="00074892"/>
    <w:rsid w:val="00074CC7"/>
    <w:rsid w:val="000751E5"/>
    <w:rsid w:val="00075BE1"/>
    <w:rsid w:val="0007626C"/>
    <w:rsid w:val="0007640A"/>
    <w:rsid w:val="0007664C"/>
    <w:rsid w:val="00076D78"/>
    <w:rsid w:val="0007709A"/>
    <w:rsid w:val="000770D9"/>
    <w:rsid w:val="00077375"/>
    <w:rsid w:val="00077CBA"/>
    <w:rsid w:val="00080D52"/>
    <w:rsid w:val="000814FA"/>
    <w:rsid w:val="00081851"/>
    <w:rsid w:val="00081A4B"/>
    <w:rsid w:val="00082752"/>
    <w:rsid w:val="000832D7"/>
    <w:rsid w:val="0008370E"/>
    <w:rsid w:val="00083EA9"/>
    <w:rsid w:val="00083F7B"/>
    <w:rsid w:val="00084ADF"/>
    <w:rsid w:val="00084B3B"/>
    <w:rsid w:val="000851F7"/>
    <w:rsid w:val="0008529D"/>
    <w:rsid w:val="00085720"/>
    <w:rsid w:val="00085841"/>
    <w:rsid w:val="000858C2"/>
    <w:rsid w:val="00085F87"/>
    <w:rsid w:val="00087196"/>
    <w:rsid w:val="00087280"/>
    <w:rsid w:val="0009018F"/>
    <w:rsid w:val="00090919"/>
    <w:rsid w:val="00091460"/>
    <w:rsid w:val="00091803"/>
    <w:rsid w:val="00091998"/>
    <w:rsid w:val="00092308"/>
    <w:rsid w:val="0009281A"/>
    <w:rsid w:val="000948CC"/>
    <w:rsid w:val="00094EB7"/>
    <w:rsid w:val="00095CCB"/>
    <w:rsid w:val="00096463"/>
    <w:rsid w:val="00096808"/>
    <w:rsid w:val="000A1111"/>
    <w:rsid w:val="000A25D8"/>
    <w:rsid w:val="000A25FB"/>
    <w:rsid w:val="000A275B"/>
    <w:rsid w:val="000A3274"/>
    <w:rsid w:val="000A39D4"/>
    <w:rsid w:val="000A3D4B"/>
    <w:rsid w:val="000A425B"/>
    <w:rsid w:val="000A44A5"/>
    <w:rsid w:val="000A5739"/>
    <w:rsid w:val="000A5843"/>
    <w:rsid w:val="000A7684"/>
    <w:rsid w:val="000A78CE"/>
    <w:rsid w:val="000B0076"/>
    <w:rsid w:val="000B05D6"/>
    <w:rsid w:val="000B0B0A"/>
    <w:rsid w:val="000B0FBF"/>
    <w:rsid w:val="000B11CF"/>
    <w:rsid w:val="000B1E8E"/>
    <w:rsid w:val="000B2B13"/>
    <w:rsid w:val="000B2E01"/>
    <w:rsid w:val="000B3306"/>
    <w:rsid w:val="000B3B42"/>
    <w:rsid w:val="000B3DB5"/>
    <w:rsid w:val="000B41CD"/>
    <w:rsid w:val="000B4441"/>
    <w:rsid w:val="000B5550"/>
    <w:rsid w:val="000B59E5"/>
    <w:rsid w:val="000B77E8"/>
    <w:rsid w:val="000B7A30"/>
    <w:rsid w:val="000C020F"/>
    <w:rsid w:val="000C0736"/>
    <w:rsid w:val="000C0CE4"/>
    <w:rsid w:val="000C1C61"/>
    <w:rsid w:val="000C20C2"/>
    <w:rsid w:val="000C233E"/>
    <w:rsid w:val="000C2BE6"/>
    <w:rsid w:val="000C2FA0"/>
    <w:rsid w:val="000C311B"/>
    <w:rsid w:val="000C3B9C"/>
    <w:rsid w:val="000C4047"/>
    <w:rsid w:val="000C4393"/>
    <w:rsid w:val="000C4574"/>
    <w:rsid w:val="000C5D51"/>
    <w:rsid w:val="000C5ED4"/>
    <w:rsid w:val="000C60EB"/>
    <w:rsid w:val="000C6306"/>
    <w:rsid w:val="000C6878"/>
    <w:rsid w:val="000C7372"/>
    <w:rsid w:val="000C7813"/>
    <w:rsid w:val="000D10AA"/>
    <w:rsid w:val="000D1D3C"/>
    <w:rsid w:val="000D3A32"/>
    <w:rsid w:val="000D4C53"/>
    <w:rsid w:val="000D5D0A"/>
    <w:rsid w:val="000D686A"/>
    <w:rsid w:val="000D758B"/>
    <w:rsid w:val="000E0361"/>
    <w:rsid w:val="000E0470"/>
    <w:rsid w:val="000E11D6"/>
    <w:rsid w:val="000E1310"/>
    <w:rsid w:val="000E207C"/>
    <w:rsid w:val="000E241E"/>
    <w:rsid w:val="000E4BDB"/>
    <w:rsid w:val="000E4DBF"/>
    <w:rsid w:val="000E5706"/>
    <w:rsid w:val="000E6331"/>
    <w:rsid w:val="000E63A3"/>
    <w:rsid w:val="000E645E"/>
    <w:rsid w:val="000E6B9A"/>
    <w:rsid w:val="000E6E96"/>
    <w:rsid w:val="000E6EAC"/>
    <w:rsid w:val="000E7EB3"/>
    <w:rsid w:val="000F0245"/>
    <w:rsid w:val="000F09A1"/>
    <w:rsid w:val="000F0BB5"/>
    <w:rsid w:val="000F0CC8"/>
    <w:rsid w:val="000F121A"/>
    <w:rsid w:val="000F17F1"/>
    <w:rsid w:val="000F1B24"/>
    <w:rsid w:val="000F22CA"/>
    <w:rsid w:val="000F230B"/>
    <w:rsid w:val="000F365A"/>
    <w:rsid w:val="000F3ED6"/>
    <w:rsid w:val="000F5097"/>
    <w:rsid w:val="000F5169"/>
    <w:rsid w:val="000F5719"/>
    <w:rsid w:val="000F5B4B"/>
    <w:rsid w:val="000F5C18"/>
    <w:rsid w:val="000F5C66"/>
    <w:rsid w:val="000F5CEA"/>
    <w:rsid w:val="000F5F8A"/>
    <w:rsid w:val="000F6FEE"/>
    <w:rsid w:val="000F7F27"/>
    <w:rsid w:val="00100413"/>
    <w:rsid w:val="0010095E"/>
    <w:rsid w:val="00101189"/>
    <w:rsid w:val="001015C0"/>
    <w:rsid w:val="001016D3"/>
    <w:rsid w:val="001016E0"/>
    <w:rsid w:val="001018D9"/>
    <w:rsid w:val="00101A26"/>
    <w:rsid w:val="00101BE2"/>
    <w:rsid w:val="001027CD"/>
    <w:rsid w:val="0010285E"/>
    <w:rsid w:val="0010293C"/>
    <w:rsid w:val="00102952"/>
    <w:rsid w:val="001034B2"/>
    <w:rsid w:val="00103598"/>
    <w:rsid w:val="001037D5"/>
    <w:rsid w:val="00104997"/>
    <w:rsid w:val="00104FEA"/>
    <w:rsid w:val="0010549D"/>
    <w:rsid w:val="001055E3"/>
    <w:rsid w:val="0010604D"/>
    <w:rsid w:val="001064EC"/>
    <w:rsid w:val="00106D50"/>
    <w:rsid w:val="00106E76"/>
    <w:rsid w:val="00107870"/>
    <w:rsid w:val="00107E99"/>
    <w:rsid w:val="00107ED1"/>
    <w:rsid w:val="0011079F"/>
    <w:rsid w:val="0011231B"/>
    <w:rsid w:val="00113373"/>
    <w:rsid w:val="00113F26"/>
    <w:rsid w:val="001164BE"/>
    <w:rsid w:val="00116895"/>
    <w:rsid w:val="00116A93"/>
    <w:rsid w:val="001172BE"/>
    <w:rsid w:val="00117920"/>
    <w:rsid w:val="0012164C"/>
    <w:rsid w:val="00121834"/>
    <w:rsid w:val="00121921"/>
    <w:rsid w:val="00122428"/>
    <w:rsid w:val="0012257E"/>
    <w:rsid w:val="001225C3"/>
    <w:rsid w:val="001238A4"/>
    <w:rsid w:val="00123C70"/>
    <w:rsid w:val="00123DFB"/>
    <w:rsid w:val="00124FBF"/>
    <w:rsid w:val="001266B7"/>
    <w:rsid w:val="00126934"/>
    <w:rsid w:val="00127BD0"/>
    <w:rsid w:val="00127C9B"/>
    <w:rsid w:val="0013013D"/>
    <w:rsid w:val="00131C5A"/>
    <w:rsid w:val="00131EAB"/>
    <w:rsid w:val="001324F3"/>
    <w:rsid w:val="00132544"/>
    <w:rsid w:val="00134259"/>
    <w:rsid w:val="00134B84"/>
    <w:rsid w:val="00134DB9"/>
    <w:rsid w:val="00135608"/>
    <w:rsid w:val="00135673"/>
    <w:rsid w:val="00136505"/>
    <w:rsid w:val="00137343"/>
    <w:rsid w:val="0013788C"/>
    <w:rsid w:val="00137F94"/>
    <w:rsid w:val="001403AA"/>
    <w:rsid w:val="00140A5E"/>
    <w:rsid w:val="00140B09"/>
    <w:rsid w:val="00141087"/>
    <w:rsid w:val="00141B50"/>
    <w:rsid w:val="00141D3E"/>
    <w:rsid w:val="001424C2"/>
    <w:rsid w:val="00142A32"/>
    <w:rsid w:val="00142CCC"/>
    <w:rsid w:val="00142EFE"/>
    <w:rsid w:val="00143542"/>
    <w:rsid w:val="00143A4F"/>
    <w:rsid w:val="0014425A"/>
    <w:rsid w:val="00144670"/>
    <w:rsid w:val="0014493E"/>
    <w:rsid w:val="001463D0"/>
    <w:rsid w:val="00146D1B"/>
    <w:rsid w:val="001472CC"/>
    <w:rsid w:val="00147831"/>
    <w:rsid w:val="00147B74"/>
    <w:rsid w:val="0015133B"/>
    <w:rsid w:val="00151453"/>
    <w:rsid w:val="00151B48"/>
    <w:rsid w:val="00152C76"/>
    <w:rsid w:val="00155616"/>
    <w:rsid w:val="001557FC"/>
    <w:rsid w:val="00155AB4"/>
    <w:rsid w:val="00155D1B"/>
    <w:rsid w:val="0015683F"/>
    <w:rsid w:val="00156B79"/>
    <w:rsid w:val="00156E6E"/>
    <w:rsid w:val="001573B8"/>
    <w:rsid w:val="00160018"/>
    <w:rsid w:val="00160423"/>
    <w:rsid w:val="0016059D"/>
    <w:rsid w:val="001605B7"/>
    <w:rsid w:val="00160B39"/>
    <w:rsid w:val="00161AF7"/>
    <w:rsid w:val="00161D09"/>
    <w:rsid w:val="00161E8C"/>
    <w:rsid w:val="00162156"/>
    <w:rsid w:val="001624F7"/>
    <w:rsid w:val="00162ADC"/>
    <w:rsid w:val="0016316A"/>
    <w:rsid w:val="00163478"/>
    <w:rsid w:val="00163D90"/>
    <w:rsid w:val="00163DBA"/>
    <w:rsid w:val="00164690"/>
    <w:rsid w:val="001647B8"/>
    <w:rsid w:val="00164965"/>
    <w:rsid w:val="00165773"/>
    <w:rsid w:val="00165810"/>
    <w:rsid w:val="00165CBD"/>
    <w:rsid w:val="0016611E"/>
    <w:rsid w:val="001672BC"/>
    <w:rsid w:val="001679E7"/>
    <w:rsid w:val="0017130D"/>
    <w:rsid w:val="00171777"/>
    <w:rsid w:val="00171A23"/>
    <w:rsid w:val="00171E2B"/>
    <w:rsid w:val="0017249F"/>
    <w:rsid w:val="001729B6"/>
    <w:rsid w:val="00174C65"/>
    <w:rsid w:val="00174CD0"/>
    <w:rsid w:val="00175140"/>
    <w:rsid w:val="001755A8"/>
    <w:rsid w:val="00177478"/>
    <w:rsid w:val="00177728"/>
    <w:rsid w:val="0017772D"/>
    <w:rsid w:val="00180071"/>
    <w:rsid w:val="0018094D"/>
    <w:rsid w:val="00180B88"/>
    <w:rsid w:val="00181A73"/>
    <w:rsid w:val="00181D4F"/>
    <w:rsid w:val="001826D3"/>
    <w:rsid w:val="001830C2"/>
    <w:rsid w:val="00183709"/>
    <w:rsid w:val="00183C4A"/>
    <w:rsid w:val="00184305"/>
    <w:rsid w:val="001844B3"/>
    <w:rsid w:val="00184D66"/>
    <w:rsid w:val="0018604C"/>
    <w:rsid w:val="00186284"/>
    <w:rsid w:val="00186467"/>
    <w:rsid w:val="00186DB8"/>
    <w:rsid w:val="0018713D"/>
    <w:rsid w:val="001874F0"/>
    <w:rsid w:val="0018798E"/>
    <w:rsid w:val="001879D2"/>
    <w:rsid w:val="00187D25"/>
    <w:rsid w:val="001900A1"/>
    <w:rsid w:val="001900E2"/>
    <w:rsid w:val="00190A91"/>
    <w:rsid w:val="001912F3"/>
    <w:rsid w:val="00191E8F"/>
    <w:rsid w:val="0019204F"/>
    <w:rsid w:val="0019284F"/>
    <w:rsid w:val="00192CC9"/>
    <w:rsid w:val="0019348B"/>
    <w:rsid w:val="001934BD"/>
    <w:rsid w:val="00195505"/>
    <w:rsid w:val="00195D7C"/>
    <w:rsid w:val="00197388"/>
    <w:rsid w:val="001A0DA1"/>
    <w:rsid w:val="001A2398"/>
    <w:rsid w:val="001A2848"/>
    <w:rsid w:val="001A49BB"/>
    <w:rsid w:val="001A5ADA"/>
    <w:rsid w:val="001A6216"/>
    <w:rsid w:val="001A7000"/>
    <w:rsid w:val="001A743A"/>
    <w:rsid w:val="001A745B"/>
    <w:rsid w:val="001A7ECE"/>
    <w:rsid w:val="001B041A"/>
    <w:rsid w:val="001B0426"/>
    <w:rsid w:val="001B079B"/>
    <w:rsid w:val="001B1132"/>
    <w:rsid w:val="001B15F4"/>
    <w:rsid w:val="001B1EC0"/>
    <w:rsid w:val="001B29DD"/>
    <w:rsid w:val="001B3501"/>
    <w:rsid w:val="001B3C15"/>
    <w:rsid w:val="001B3E55"/>
    <w:rsid w:val="001B3FB7"/>
    <w:rsid w:val="001B4C31"/>
    <w:rsid w:val="001B4D3A"/>
    <w:rsid w:val="001B5FF8"/>
    <w:rsid w:val="001B60D9"/>
    <w:rsid w:val="001B688A"/>
    <w:rsid w:val="001B7420"/>
    <w:rsid w:val="001B7653"/>
    <w:rsid w:val="001C0A77"/>
    <w:rsid w:val="001C0B8C"/>
    <w:rsid w:val="001C0C5D"/>
    <w:rsid w:val="001C0C6C"/>
    <w:rsid w:val="001C2825"/>
    <w:rsid w:val="001C4027"/>
    <w:rsid w:val="001C45EE"/>
    <w:rsid w:val="001C5830"/>
    <w:rsid w:val="001C605D"/>
    <w:rsid w:val="001C6D17"/>
    <w:rsid w:val="001C6F63"/>
    <w:rsid w:val="001C7938"/>
    <w:rsid w:val="001C79EA"/>
    <w:rsid w:val="001D0038"/>
    <w:rsid w:val="001D00FD"/>
    <w:rsid w:val="001D087E"/>
    <w:rsid w:val="001D09D3"/>
    <w:rsid w:val="001D0C64"/>
    <w:rsid w:val="001D1B6A"/>
    <w:rsid w:val="001D1DC2"/>
    <w:rsid w:val="001D1F55"/>
    <w:rsid w:val="001D2FEC"/>
    <w:rsid w:val="001D3136"/>
    <w:rsid w:val="001D3973"/>
    <w:rsid w:val="001D5014"/>
    <w:rsid w:val="001D6459"/>
    <w:rsid w:val="001D646C"/>
    <w:rsid w:val="001D7447"/>
    <w:rsid w:val="001E07BA"/>
    <w:rsid w:val="001E0A29"/>
    <w:rsid w:val="001E1C0E"/>
    <w:rsid w:val="001E1C93"/>
    <w:rsid w:val="001E2A28"/>
    <w:rsid w:val="001E2F1C"/>
    <w:rsid w:val="001E30F5"/>
    <w:rsid w:val="001E31CA"/>
    <w:rsid w:val="001E377B"/>
    <w:rsid w:val="001E39E2"/>
    <w:rsid w:val="001E3D46"/>
    <w:rsid w:val="001E4A3E"/>
    <w:rsid w:val="001E4AE3"/>
    <w:rsid w:val="001E5EF0"/>
    <w:rsid w:val="001E6991"/>
    <w:rsid w:val="001E6B1D"/>
    <w:rsid w:val="001E7899"/>
    <w:rsid w:val="001F0467"/>
    <w:rsid w:val="001F0C03"/>
    <w:rsid w:val="001F126D"/>
    <w:rsid w:val="001F1453"/>
    <w:rsid w:val="001F1BB6"/>
    <w:rsid w:val="001F2766"/>
    <w:rsid w:val="001F2DEA"/>
    <w:rsid w:val="001F306C"/>
    <w:rsid w:val="001F42F7"/>
    <w:rsid w:val="001F6953"/>
    <w:rsid w:val="001F6BF0"/>
    <w:rsid w:val="001F78D9"/>
    <w:rsid w:val="0020067E"/>
    <w:rsid w:val="002009DC"/>
    <w:rsid w:val="00200A0C"/>
    <w:rsid w:val="0020120B"/>
    <w:rsid w:val="0020138E"/>
    <w:rsid w:val="00202E8D"/>
    <w:rsid w:val="00203226"/>
    <w:rsid w:val="00203838"/>
    <w:rsid w:val="00206F60"/>
    <w:rsid w:val="002070DC"/>
    <w:rsid w:val="002079C0"/>
    <w:rsid w:val="00210E28"/>
    <w:rsid w:val="002112AF"/>
    <w:rsid w:val="0021154A"/>
    <w:rsid w:val="0021182C"/>
    <w:rsid w:val="00211EE1"/>
    <w:rsid w:val="0021207A"/>
    <w:rsid w:val="002137E9"/>
    <w:rsid w:val="002145A3"/>
    <w:rsid w:val="00214ECA"/>
    <w:rsid w:val="002151A7"/>
    <w:rsid w:val="002154B3"/>
    <w:rsid w:val="00215B44"/>
    <w:rsid w:val="00215EEB"/>
    <w:rsid w:val="00216327"/>
    <w:rsid w:val="00216C9F"/>
    <w:rsid w:val="002207FF"/>
    <w:rsid w:val="00220DD5"/>
    <w:rsid w:val="00221678"/>
    <w:rsid w:val="00221A6C"/>
    <w:rsid w:val="00223B4A"/>
    <w:rsid w:val="002251CE"/>
    <w:rsid w:val="002252C5"/>
    <w:rsid w:val="002260DD"/>
    <w:rsid w:val="002265E4"/>
    <w:rsid w:val="0022681D"/>
    <w:rsid w:val="00227649"/>
    <w:rsid w:val="00227B67"/>
    <w:rsid w:val="00227E0C"/>
    <w:rsid w:val="00230A26"/>
    <w:rsid w:val="00230FA8"/>
    <w:rsid w:val="002315B7"/>
    <w:rsid w:val="0023253F"/>
    <w:rsid w:val="00232BAA"/>
    <w:rsid w:val="002335F1"/>
    <w:rsid w:val="00233651"/>
    <w:rsid w:val="00233A35"/>
    <w:rsid w:val="00233ACC"/>
    <w:rsid w:val="00233E7F"/>
    <w:rsid w:val="00234308"/>
    <w:rsid w:val="00235210"/>
    <w:rsid w:val="00236F8F"/>
    <w:rsid w:val="00237173"/>
    <w:rsid w:val="0023794E"/>
    <w:rsid w:val="002402BF"/>
    <w:rsid w:val="00240A8C"/>
    <w:rsid w:val="00240C33"/>
    <w:rsid w:val="0024148E"/>
    <w:rsid w:val="002428FA"/>
    <w:rsid w:val="00242CF7"/>
    <w:rsid w:val="00243E06"/>
    <w:rsid w:val="002441BD"/>
    <w:rsid w:val="00244FB8"/>
    <w:rsid w:val="00245034"/>
    <w:rsid w:val="00245BDB"/>
    <w:rsid w:val="002460E2"/>
    <w:rsid w:val="00246294"/>
    <w:rsid w:val="00246512"/>
    <w:rsid w:val="00246B8E"/>
    <w:rsid w:val="002470F1"/>
    <w:rsid w:val="00247140"/>
    <w:rsid w:val="00247A5A"/>
    <w:rsid w:val="00250490"/>
    <w:rsid w:val="00250BD7"/>
    <w:rsid w:val="00251079"/>
    <w:rsid w:val="002513C1"/>
    <w:rsid w:val="00251AD4"/>
    <w:rsid w:val="00252F4A"/>
    <w:rsid w:val="00253FC0"/>
    <w:rsid w:val="002544B7"/>
    <w:rsid w:val="002548EA"/>
    <w:rsid w:val="00254BE6"/>
    <w:rsid w:val="00254C85"/>
    <w:rsid w:val="00255A7A"/>
    <w:rsid w:val="0025695E"/>
    <w:rsid w:val="00257049"/>
    <w:rsid w:val="002573DB"/>
    <w:rsid w:val="00260501"/>
    <w:rsid w:val="00260BBB"/>
    <w:rsid w:val="00261575"/>
    <w:rsid w:val="00261EF3"/>
    <w:rsid w:val="002631D6"/>
    <w:rsid w:val="00263907"/>
    <w:rsid w:val="00265C7B"/>
    <w:rsid w:val="00266399"/>
    <w:rsid w:val="00266C0C"/>
    <w:rsid w:val="00266DDD"/>
    <w:rsid w:val="00266FC4"/>
    <w:rsid w:val="00267934"/>
    <w:rsid w:val="0027001F"/>
    <w:rsid w:val="002706BC"/>
    <w:rsid w:val="00270823"/>
    <w:rsid w:val="00270C97"/>
    <w:rsid w:val="0027122E"/>
    <w:rsid w:val="00272047"/>
    <w:rsid w:val="00272AEA"/>
    <w:rsid w:val="0027380B"/>
    <w:rsid w:val="002743EA"/>
    <w:rsid w:val="0027478A"/>
    <w:rsid w:val="002749C7"/>
    <w:rsid w:val="00275044"/>
    <w:rsid w:val="002754F9"/>
    <w:rsid w:val="00275807"/>
    <w:rsid w:val="002763F0"/>
    <w:rsid w:val="002770CF"/>
    <w:rsid w:val="0027716F"/>
    <w:rsid w:val="00277564"/>
    <w:rsid w:val="0028124B"/>
    <w:rsid w:val="00281253"/>
    <w:rsid w:val="00281554"/>
    <w:rsid w:val="0028164B"/>
    <w:rsid w:val="002817CE"/>
    <w:rsid w:val="00281867"/>
    <w:rsid w:val="002819C3"/>
    <w:rsid w:val="00282D51"/>
    <w:rsid w:val="00282E70"/>
    <w:rsid w:val="00283008"/>
    <w:rsid w:val="00283020"/>
    <w:rsid w:val="00283587"/>
    <w:rsid w:val="00284050"/>
    <w:rsid w:val="002844B9"/>
    <w:rsid w:val="00285079"/>
    <w:rsid w:val="00286C99"/>
    <w:rsid w:val="00287DE8"/>
    <w:rsid w:val="00287F30"/>
    <w:rsid w:val="00290A1B"/>
    <w:rsid w:val="00293B14"/>
    <w:rsid w:val="0029450C"/>
    <w:rsid w:val="00295789"/>
    <w:rsid w:val="002967B2"/>
    <w:rsid w:val="00297907"/>
    <w:rsid w:val="002979F4"/>
    <w:rsid w:val="002A1932"/>
    <w:rsid w:val="002A270D"/>
    <w:rsid w:val="002A2A55"/>
    <w:rsid w:val="002A33E6"/>
    <w:rsid w:val="002A37B1"/>
    <w:rsid w:val="002A3B85"/>
    <w:rsid w:val="002A3CBC"/>
    <w:rsid w:val="002A3D36"/>
    <w:rsid w:val="002A3F5E"/>
    <w:rsid w:val="002A409D"/>
    <w:rsid w:val="002A467B"/>
    <w:rsid w:val="002A4E96"/>
    <w:rsid w:val="002A6ABB"/>
    <w:rsid w:val="002A6F14"/>
    <w:rsid w:val="002B03B6"/>
    <w:rsid w:val="002B17D6"/>
    <w:rsid w:val="002B248E"/>
    <w:rsid w:val="002B25D7"/>
    <w:rsid w:val="002B2823"/>
    <w:rsid w:val="002B290C"/>
    <w:rsid w:val="002B32EC"/>
    <w:rsid w:val="002B3FF9"/>
    <w:rsid w:val="002B40D0"/>
    <w:rsid w:val="002B4462"/>
    <w:rsid w:val="002B4664"/>
    <w:rsid w:val="002B4814"/>
    <w:rsid w:val="002B5B2E"/>
    <w:rsid w:val="002B5C79"/>
    <w:rsid w:val="002B6A01"/>
    <w:rsid w:val="002B6EB5"/>
    <w:rsid w:val="002B7C9E"/>
    <w:rsid w:val="002B7F2D"/>
    <w:rsid w:val="002B7FD6"/>
    <w:rsid w:val="002C03A5"/>
    <w:rsid w:val="002C074B"/>
    <w:rsid w:val="002C0C3F"/>
    <w:rsid w:val="002C0ED9"/>
    <w:rsid w:val="002C1D4F"/>
    <w:rsid w:val="002C2C6F"/>
    <w:rsid w:val="002C3E90"/>
    <w:rsid w:val="002C491C"/>
    <w:rsid w:val="002C4F1F"/>
    <w:rsid w:val="002C4F61"/>
    <w:rsid w:val="002C66E8"/>
    <w:rsid w:val="002C6C87"/>
    <w:rsid w:val="002C7465"/>
    <w:rsid w:val="002C74D2"/>
    <w:rsid w:val="002C7980"/>
    <w:rsid w:val="002D07C7"/>
    <w:rsid w:val="002D091B"/>
    <w:rsid w:val="002D0FA3"/>
    <w:rsid w:val="002D124E"/>
    <w:rsid w:val="002D1710"/>
    <w:rsid w:val="002D1CF4"/>
    <w:rsid w:val="002D2C93"/>
    <w:rsid w:val="002D3C83"/>
    <w:rsid w:val="002D42D7"/>
    <w:rsid w:val="002D5074"/>
    <w:rsid w:val="002D56DB"/>
    <w:rsid w:val="002D5764"/>
    <w:rsid w:val="002D5D55"/>
    <w:rsid w:val="002D5DEE"/>
    <w:rsid w:val="002D5E46"/>
    <w:rsid w:val="002D6AEA"/>
    <w:rsid w:val="002D6BE8"/>
    <w:rsid w:val="002E025B"/>
    <w:rsid w:val="002E04DB"/>
    <w:rsid w:val="002E05CD"/>
    <w:rsid w:val="002E10CF"/>
    <w:rsid w:val="002E2C11"/>
    <w:rsid w:val="002E31EF"/>
    <w:rsid w:val="002E459F"/>
    <w:rsid w:val="002E4A08"/>
    <w:rsid w:val="002E514D"/>
    <w:rsid w:val="002E53BC"/>
    <w:rsid w:val="002E5DBA"/>
    <w:rsid w:val="002E6671"/>
    <w:rsid w:val="002E72C5"/>
    <w:rsid w:val="002F0385"/>
    <w:rsid w:val="002F045A"/>
    <w:rsid w:val="002F19B3"/>
    <w:rsid w:val="002F3C68"/>
    <w:rsid w:val="002F4454"/>
    <w:rsid w:val="002F45CC"/>
    <w:rsid w:val="002F6475"/>
    <w:rsid w:val="002F6AE9"/>
    <w:rsid w:val="002F6C6D"/>
    <w:rsid w:val="002F6E17"/>
    <w:rsid w:val="002F783D"/>
    <w:rsid w:val="0030024E"/>
    <w:rsid w:val="0030033D"/>
    <w:rsid w:val="0030064A"/>
    <w:rsid w:val="003017FD"/>
    <w:rsid w:val="00301FBD"/>
    <w:rsid w:val="00302E64"/>
    <w:rsid w:val="00303154"/>
    <w:rsid w:val="00303FD2"/>
    <w:rsid w:val="00304B1E"/>
    <w:rsid w:val="00304EB8"/>
    <w:rsid w:val="003053D1"/>
    <w:rsid w:val="0030666F"/>
    <w:rsid w:val="00310050"/>
    <w:rsid w:val="003107E1"/>
    <w:rsid w:val="00312595"/>
    <w:rsid w:val="00312A8F"/>
    <w:rsid w:val="003132E5"/>
    <w:rsid w:val="00314219"/>
    <w:rsid w:val="00315233"/>
    <w:rsid w:val="00316DC5"/>
    <w:rsid w:val="00317E2A"/>
    <w:rsid w:val="0032098C"/>
    <w:rsid w:val="00321198"/>
    <w:rsid w:val="0032140A"/>
    <w:rsid w:val="0032177C"/>
    <w:rsid w:val="00321C7A"/>
    <w:rsid w:val="00321CCA"/>
    <w:rsid w:val="00322356"/>
    <w:rsid w:val="00322622"/>
    <w:rsid w:val="003226AE"/>
    <w:rsid w:val="00323009"/>
    <w:rsid w:val="00323972"/>
    <w:rsid w:val="00324393"/>
    <w:rsid w:val="00324624"/>
    <w:rsid w:val="00324835"/>
    <w:rsid w:val="00326487"/>
    <w:rsid w:val="00326669"/>
    <w:rsid w:val="0032704F"/>
    <w:rsid w:val="0032719B"/>
    <w:rsid w:val="003272EF"/>
    <w:rsid w:val="00330E61"/>
    <w:rsid w:val="00330F20"/>
    <w:rsid w:val="00331588"/>
    <w:rsid w:val="00331971"/>
    <w:rsid w:val="00331C3F"/>
    <w:rsid w:val="00331F38"/>
    <w:rsid w:val="00332D4B"/>
    <w:rsid w:val="003331F8"/>
    <w:rsid w:val="0033455E"/>
    <w:rsid w:val="0033478E"/>
    <w:rsid w:val="003349BE"/>
    <w:rsid w:val="00336669"/>
    <w:rsid w:val="00336B67"/>
    <w:rsid w:val="00337857"/>
    <w:rsid w:val="00337DCD"/>
    <w:rsid w:val="0034009F"/>
    <w:rsid w:val="00340BEA"/>
    <w:rsid w:val="0034109A"/>
    <w:rsid w:val="00341CE5"/>
    <w:rsid w:val="0034212E"/>
    <w:rsid w:val="0034270A"/>
    <w:rsid w:val="00342C99"/>
    <w:rsid w:val="003443B8"/>
    <w:rsid w:val="003446CC"/>
    <w:rsid w:val="003447B6"/>
    <w:rsid w:val="00347699"/>
    <w:rsid w:val="003501C0"/>
    <w:rsid w:val="0035130A"/>
    <w:rsid w:val="00351734"/>
    <w:rsid w:val="00351745"/>
    <w:rsid w:val="00352CB3"/>
    <w:rsid w:val="00352E56"/>
    <w:rsid w:val="003532F7"/>
    <w:rsid w:val="00354220"/>
    <w:rsid w:val="00355FBA"/>
    <w:rsid w:val="00356136"/>
    <w:rsid w:val="0035685A"/>
    <w:rsid w:val="00356F28"/>
    <w:rsid w:val="00357982"/>
    <w:rsid w:val="00360657"/>
    <w:rsid w:val="00360F4D"/>
    <w:rsid w:val="00361285"/>
    <w:rsid w:val="0036164A"/>
    <w:rsid w:val="003629A1"/>
    <w:rsid w:val="00362CAB"/>
    <w:rsid w:val="00363FAE"/>
    <w:rsid w:val="00364887"/>
    <w:rsid w:val="00364DAA"/>
    <w:rsid w:val="003652F0"/>
    <w:rsid w:val="00365304"/>
    <w:rsid w:val="00365E6F"/>
    <w:rsid w:val="00366781"/>
    <w:rsid w:val="00366805"/>
    <w:rsid w:val="003675F5"/>
    <w:rsid w:val="00367887"/>
    <w:rsid w:val="00367F47"/>
    <w:rsid w:val="003700C4"/>
    <w:rsid w:val="00370868"/>
    <w:rsid w:val="00371407"/>
    <w:rsid w:val="00371480"/>
    <w:rsid w:val="00371843"/>
    <w:rsid w:val="00371C1C"/>
    <w:rsid w:val="003721E4"/>
    <w:rsid w:val="00372231"/>
    <w:rsid w:val="003733DC"/>
    <w:rsid w:val="00373481"/>
    <w:rsid w:val="00373859"/>
    <w:rsid w:val="00373A75"/>
    <w:rsid w:val="00375A51"/>
    <w:rsid w:val="003764F6"/>
    <w:rsid w:val="00376AEF"/>
    <w:rsid w:val="00376C48"/>
    <w:rsid w:val="0037742B"/>
    <w:rsid w:val="003802C2"/>
    <w:rsid w:val="00380C85"/>
    <w:rsid w:val="00380DD2"/>
    <w:rsid w:val="00381111"/>
    <w:rsid w:val="00381BFE"/>
    <w:rsid w:val="003831B2"/>
    <w:rsid w:val="00383200"/>
    <w:rsid w:val="0038393C"/>
    <w:rsid w:val="00383C63"/>
    <w:rsid w:val="003848FE"/>
    <w:rsid w:val="00384998"/>
    <w:rsid w:val="00384A24"/>
    <w:rsid w:val="00386031"/>
    <w:rsid w:val="0038674D"/>
    <w:rsid w:val="00386AC3"/>
    <w:rsid w:val="00387AF9"/>
    <w:rsid w:val="00390483"/>
    <w:rsid w:val="00390536"/>
    <w:rsid w:val="00390A47"/>
    <w:rsid w:val="00390BE9"/>
    <w:rsid w:val="00391B16"/>
    <w:rsid w:val="00392148"/>
    <w:rsid w:val="00393242"/>
    <w:rsid w:val="003939DF"/>
    <w:rsid w:val="00393AEA"/>
    <w:rsid w:val="0039625D"/>
    <w:rsid w:val="003A0083"/>
    <w:rsid w:val="003A079E"/>
    <w:rsid w:val="003A16D6"/>
    <w:rsid w:val="003A1B8F"/>
    <w:rsid w:val="003A1BC6"/>
    <w:rsid w:val="003A354C"/>
    <w:rsid w:val="003A458D"/>
    <w:rsid w:val="003A4A0F"/>
    <w:rsid w:val="003A4E84"/>
    <w:rsid w:val="003A61D8"/>
    <w:rsid w:val="003A708F"/>
    <w:rsid w:val="003A7A1C"/>
    <w:rsid w:val="003B013B"/>
    <w:rsid w:val="003B07C3"/>
    <w:rsid w:val="003B09DB"/>
    <w:rsid w:val="003B2182"/>
    <w:rsid w:val="003B261A"/>
    <w:rsid w:val="003B3489"/>
    <w:rsid w:val="003B3CBB"/>
    <w:rsid w:val="003B3F04"/>
    <w:rsid w:val="003B49A2"/>
    <w:rsid w:val="003B4D39"/>
    <w:rsid w:val="003B4FDB"/>
    <w:rsid w:val="003B728D"/>
    <w:rsid w:val="003B79F2"/>
    <w:rsid w:val="003C0039"/>
    <w:rsid w:val="003C0364"/>
    <w:rsid w:val="003C06AC"/>
    <w:rsid w:val="003C1072"/>
    <w:rsid w:val="003C1CCA"/>
    <w:rsid w:val="003C2393"/>
    <w:rsid w:val="003C2667"/>
    <w:rsid w:val="003C2BE0"/>
    <w:rsid w:val="003C3915"/>
    <w:rsid w:val="003C5A83"/>
    <w:rsid w:val="003C6B61"/>
    <w:rsid w:val="003C7F92"/>
    <w:rsid w:val="003D01B9"/>
    <w:rsid w:val="003D04B7"/>
    <w:rsid w:val="003D05FC"/>
    <w:rsid w:val="003D1820"/>
    <w:rsid w:val="003D23C4"/>
    <w:rsid w:val="003D2B28"/>
    <w:rsid w:val="003D339F"/>
    <w:rsid w:val="003D3E3F"/>
    <w:rsid w:val="003D420A"/>
    <w:rsid w:val="003D4774"/>
    <w:rsid w:val="003D4BF6"/>
    <w:rsid w:val="003D4E17"/>
    <w:rsid w:val="003D4EEC"/>
    <w:rsid w:val="003D5452"/>
    <w:rsid w:val="003D5AE5"/>
    <w:rsid w:val="003D697A"/>
    <w:rsid w:val="003D7431"/>
    <w:rsid w:val="003D7BC4"/>
    <w:rsid w:val="003E0334"/>
    <w:rsid w:val="003E08A1"/>
    <w:rsid w:val="003E0D72"/>
    <w:rsid w:val="003E1103"/>
    <w:rsid w:val="003E13F1"/>
    <w:rsid w:val="003E227F"/>
    <w:rsid w:val="003E24C8"/>
    <w:rsid w:val="003E28D5"/>
    <w:rsid w:val="003E2D0B"/>
    <w:rsid w:val="003E37AD"/>
    <w:rsid w:val="003E47ED"/>
    <w:rsid w:val="003E5064"/>
    <w:rsid w:val="003E6938"/>
    <w:rsid w:val="003E7246"/>
    <w:rsid w:val="003F1536"/>
    <w:rsid w:val="003F24CC"/>
    <w:rsid w:val="003F2A40"/>
    <w:rsid w:val="003F3A49"/>
    <w:rsid w:val="003F3A52"/>
    <w:rsid w:val="003F3A76"/>
    <w:rsid w:val="003F472C"/>
    <w:rsid w:val="003F47AF"/>
    <w:rsid w:val="003F4D9A"/>
    <w:rsid w:val="003F5682"/>
    <w:rsid w:val="003F5907"/>
    <w:rsid w:val="003F597B"/>
    <w:rsid w:val="003F5FFD"/>
    <w:rsid w:val="003F6E2A"/>
    <w:rsid w:val="003F7553"/>
    <w:rsid w:val="003F76E3"/>
    <w:rsid w:val="003F79A5"/>
    <w:rsid w:val="0040084B"/>
    <w:rsid w:val="004015F6"/>
    <w:rsid w:val="00401DD0"/>
    <w:rsid w:val="004021D3"/>
    <w:rsid w:val="004023B4"/>
    <w:rsid w:val="004023CC"/>
    <w:rsid w:val="0040244F"/>
    <w:rsid w:val="004033E6"/>
    <w:rsid w:val="00403FCD"/>
    <w:rsid w:val="004040E4"/>
    <w:rsid w:val="00405273"/>
    <w:rsid w:val="004060D2"/>
    <w:rsid w:val="00406A74"/>
    <w:rsid w:val="00406CA8"/>
    <w:rsid w:val="0040723B"/>
    <w:rsid w:val="004077D7"/>
    <w:rsid w:val="004109FF"/>
    <w:rsid w:val="0041122E"/>
    <w:rsid w:val="00412D8D"/>
    <w:rsid w:val="004141DF"/>
    <w:rsid w:val="00414205"/>
    <w:rsid w:val="00414781"/>
    <w:rsid w:val="004148E1"/>
    <w:rsid w:val="00414CFA"/>
    <w:rsid w:val="00415A69"/>
    <w:rsid w:val="00416A6F"/>
    <w:rsid w:val="00417177"/>
    <w:rsid w:val="00417ADE"/>
    <w:rsid w:val="00420616"/>
    <w:rsid w:val="0042061D"/>
    <w:rsid w:val="00420CCE"/>
    <w:rsid w:val="00420D77"/>
    <w:rsid w:val="00420E2B"/>
    <w:rsid w:val="004218A7"/>
    <w:rsid w:val="00422051"/>
    <w:rsid w:val="00423143"/>
    <w:rsid w:val="004234AD"/>
    <w:rsid w:val="004238A5"/>
    <w:rsid w:val="00423EE5"/>
    <w:rsid w:val="00424C4C"/>
    <w:rsid w:val="004254C3"/>
    <w:rsid w:val="00426FFD"/>
    <w:rsid w:val="00427D3D"/>
    <w:rsid w:val="00427F76"/>
    <w:rsid w:val="00430D77"/>
    <w:rsid w:val="00430FA8"/>
    <w:rsid w:val="004310F6"/>
    <w:rsid w:val="00431929"/>
    <w:rsid w:val="00431D25"/>
    <w:rsid w:val="0043320E"/>
    <w:rsid w:val="004333EF"/>
    <w:rsid w:val="00433F64"/>
    <w:rsid w:val="00435558"/>
    <w:rsid w:val="00436079"/>
    <w:rsid w:val="00437827"/>
    <w:rsid w:val="00437968"/>
    <w:rsid w:val="00440B38"/>
    <w:rsid w:val="00441743"/>
    <w:rsid w:val="0044258D"/>
    <w:rsid w:val="00442AEA"/>
    <w:rsid w:val="00442E15"/>
    <w:rsid w:val="00443B6A"/>
    <w:rsid w:val="00443CDB"/>
    <w:rsid w:val="00444F7E"/>
    <w:rsid w:val="0044509B"/>
    <w:rsid w:val="0044512F"/>
    <w:rsid w:val="00445E22"/>
    <w:rsid w:val="00446EE0"/>
    <w:rsid w:val="0044702C"/>
    <w:rsid w:val="004474C6"/>
    <w:rsid w:val="004500FC"/>
    <w:rsid w:val="00450100"/>
    <w:rsid w:val="00450123"/>
    <w:rsid w:val="00450637"/>
    <w:rsid w:val="00450B40"/>
    <w:rsid w:val="00451512"/>
    <w:rsid w:val="0045366A"/>
    <w:rsid w:val="0045473D"/>
    <w:rsid w:val="004547C1"/>
    <w:rsid w:val="00454F46"/>
    <w:rsid w:val="00455DC9"/>
    <w:rsid w:val="004565FF"/>
    <w:rsid w:val="00456E2F"/>
    <w:rsid w:val="00457561"/>
    <w:rsid w:val="00457C4E"/>
    <w:rsid w:val="00457DB3"/>
    <w:rsid w:val="00460963"/>
    <w:rsid w:val="0046192A"/>
    <w:rsid w:val="00461A7F"/>
    <w:rsid w:val="00461B70"/>
    <w:rsid w:val="0046225B"/>
    <w:rsid w:val="0046240E"/>
    <w:rsid w:val="00462D05"/>
    <w:rsid w:val="00463D36"/>
    <w:rsid w:val="004643C0"/>
    <w:rsid w:val="0046477E"/>
    <w:rsid w:val="00464A52"/>
    <w:rsid w:val="00464DC7"/>
    <w:rsid w:val="004654AA"/>
    <w:rsid w:val="00465A5D"/>
    <w:rsid w:val="00466234"/>
    <w:rsid w:val="00466B55"/>
    <w:rsid w:val="004673BA"/>
    <w:rsid w:val="00467423"/>
    <w:rsid w:val="004678DB"/>
    <w:rsid w:val="00470212"/>
    <w:rsid w:val="004712F8"/>
    <w:rsid w:val="004722DE"/>
    <w:rsid w:val="00472F04"/>
    <w:rsid w:val="00473CDD"/>
    <w:rsid w:val="0047456D"/>
    <w:rsid w:val="00474591"/>
    <w:rsid w:val="004762FC"/>
    <w:rsid w:val="00476D1B"/>
    <w:rsid w:val="00476E5A"/>
    <w:rsid w:val="0047798E"/>
    <w:rsid w:val="004779C3"/>
    <w:rsid w:val="0048083D"/>
    <w:rsid w:val="00480A04"/>
    <w:rsid w:val="00481132"/>
    <w:rsid w:val="00481B66"/>
    <w:rsid w:val="00481C0B"/>
    <w:rsid w:val="00481C82"/>
    <w:rsid w:val="0048330C"/>
    <w:rsid w:val="004833FD"/>
    <w:rsid w:val="00483940"/>
    <w:rsid w:val="00483CD8"/>
    <w:rsid w:val="00483D40"/>
    <w:rsid w:val="004842DB"/>
    <w:rsid w:val="00484CEF"/>
    <w:rsid w:val="00484D3B"/>
    <w:rsid w:val="00484F2D"/>
    <w:rsid w:val="0048538C"/>
    <w:rsid w:val="00486E93"/>
    <w:rsid w:val="004907EB"/>
    <w:rsid w:val="004917BC"/>
    <w:rsid w:val="00492403"/>
    <w:rsid w:val="004928CF"/>
    <w:rsid w:val="00492D0B"/>
    <w:rsid w:val="00492D6A"/>
    <w:rsid w:val="0049347F"/>
    <w:rsid w:val="0049366A"/>
    <w:rsid w:val="00493B83"/>
    <w:rsid w:val="0049463F"/>
    <w:rsid w:val="00495E89"/>
    <w:rsid w:val="00495EA4"/>
    <w:rsid w:val="00495F11"/>
    <w:rsid w:val="0049623B"/>
    <w:rsid w:val="00496753"/>
    <w:rsid w:val="0049718B"/>
    <w:rsid w:val="004A0CB7"/>
    <w:rsid w:val="004A1003"/>
    <w:rsid w:val="004A174C"/>
    <w:rsid w:val="004A19D6"/>
    <w:rsid w:val="004A1A12"/>
    <w:rsid w:val="004A2B6A"/>
    <w:rsid w:val="004A3591"/>
    <w:rsid w:val="004A3996"/>
    <w:rsid w:val="004A3BEC"/>
    <w:rsid w:val="004A4780"/>
    <w:rsid w:val="004A5517"/>
    <w:rsid w:val="004A5A47"/>
    <w:rsid w:val="004A613C"/>
    <w:rsid w:val="004A66C8"/>
    <w:rsid w:val="004A6BBA"/>
    <w:rsid w:val="004A6F4F"/>
    <w:rsid w:val="004A70AC"/>
    <w:rsid w:val="004A731B"/>
    <w:rsid w:val="004A78DD"/>
    <w:rsid w:val="004B0E5D"/>
    <w:rsid w:val="004B124E"/>
    <w:rsid w:val="004B154F"/>
    <w:rsid w:val="004B1AE2"/>
    <w:rsid w:val="004B1F40"/>
    <w:rsid w:val="004B21F9"/>
    <w:rsid w:val="004B2A9A"/>
    <w:rsid w:val="004B3060"/>
    <w:rsid w:val="004B3157"/>
    <w:rsid w:val="004B3640"/>
    <w:rsid w:val="004B3744"/>
    <w:rsid w:val="004B4072"/>
    <w:rsid w:val="004B4FA4"/>
    <w:rsid w:val="004B5852"/>
    <w:rsid w:val="004B5E67"/>
    <w:rsid w:val="004B64FE"/>
    <w:rsid w:val="004B79A2"/>
    <w:rsid w:val="004B7C52"/>
    <w:rsid w:val="004B7D56"/>
    <w:rsid w:val="004C0419"/>
    <w:rsid w:val="004C0568"/>
    <w:rsid w:val="004C0C0E"/>
    <w:rsid w:val="004C21FE"/>
    <w:rsid w:val="004C291E"/>
    <w:rsid w:val="004C29CD"/>
    <w:rsid w:val="004C301B"/>
    <w:rsid w:val="004C366F"/>
    <w:rsid w:val="004C3B88"/>
    <w:rsid w:val="004C4428"/>
    <w:rsid w:val="004C4482"/>
    <w:rsid w:val="004C4A1A"/>
    <w:rsid w:val="004C53B6"/>
    <w:rsid w:val="004C6AE5"/>
    <w:rsid w:val="004D05EF"/>
    <w:rsid w:val="004D07EE"/>
    <w:rsid w:val="004D0873"/>
    <w:rsid w:val="004D0E7F"/>
    <w:rsid w:val="004D123E"/>
    <w:rsid w:val="004D263B"/>
    <w:rsid w:val="004D34A9"/>
    <w:rsid w:val="004D36BC"/>
    <w:rsid w:val="004D3FFB"/>
    <w:rsid w:val="004D4818"/>
    <w:rsid w:val="004D584F"/>
    <w:rsid w:val="004D697D"/>
    <w:rsid w:val="004D6BA6"/>
    <w:rsid w:val="004D6C32"/>
    <w:rsid w:val="004D6DF2"/>
    <w:rsid w:val="004D6E07"/>
    <w:rsid w:val="004D77FF"/>
    <w:rsid w:val="004D7C36"/>
    <w:rsid w:val="004E133D"/>
    <w:rsid w:val="004E1917"/>
    <w:rsid w:val="004E20E5"/>
    <w:rsid w:val="004E22D8"/>
    <w:rsid w:val="004E2B98"/>
    <w:rsid w:val="004E2ED2"/>
    <w:rsid w:val="004E3898"/>
    <w:rsid w:val="004E3B0E"/>
    <w:rsid w:val="004E3EAC"/>
    <w:rsid w:val="004E425A"/>
    <w:rsid w:val="004E5573"/>
    <w:rsid w:val="004E574F"/>
    <w:rsid w:val="004E5958"/>
    <w:rsid w:val="004E6E01"/>
    <w:rsid w:val="004E6F52"/>
    <w:rsid w:val="004E72BE"/>
    <w:rsid w:val="004E76D1"/>
    <w:rsid w:val="004E7A64"/>
    <w:rsid w:val="004F0AA4"/>
    <w:rsid w:val="004F0C4D"/>
    <w:rsid w:val="004F225D"/>
    <w:rsid w:val="004F27A4"/>
    <w:rsid w:val="004F2FE1"/>
    <w:rsid w:val="004F4E0E"/>
    <w:rsid w:val="004F5744"/>
    <w:rsid w:val="004F5B87"/>
    <w:rsid w:val="004F5E2D"/>
    <w:rsid w:val="004F6FAF"/>
    <w:rsid w:val="004F748A"/>
    <w:rsid w:val="004F76E2"/>
    <w:rsid w:val="00500865"/>
    <w:rsid w:val="005009FC"/>
    <w:rsid w:val="00501845"/>
    <w:rsid w:val="00501850"/>
    <w:rsid w:val="00501A7F"/>
    <w:rsid w:val="005021E2"/>
    <w:rsid w:val="00502805"/>
    <w:rsid w:val="0050363E"/>
    <w:rsid w:val="0050428B"/>
    <w:rsid w:val="00504691"/>
    <w:rsid w:val="0050470B"/>
    <w:rsid w:val="00504CD8"/>
    <w:rsid w:val="00505A01"/>
    <w:rsid w:val="005060BF"/>
    <w:rsid w:val="00506FAA"/>
    <w:rsid w:val="00507CF1"/>
    <w:rsid w:val="00510913"/>
    <w:rsid w:val="00510E09"/>
    <w:rsid w:val="005111AD"/>
    <w:rsid w:val="00511914"/>
    <w:rsid w:val="005130E8"/>
    <w:rsid w:val="005130EF"/>
    <w:rsid w:val="00513A9A"/>
    <w:rsid w:val="00513EA5"/>
    <w:rsid w:val="0051426A"/>
    <w:rsid w:val="00514819"/>
    <w:rsid w:val="0051599D"/>
    <w:rsid w:val="00520FEC"/>
    <w:rsid w:val="00520FF2"/>
    <w:rsid w:val="00522A97"/>
    <w:rsid w:val="00523A87"/>
    <w:rsid w:val="00523E71"/>
    <w:rsid w:val="005248DC"/>
    <w:rsid w:val="00524A28"/>
    <w:rsid w:val="005254CE"/>
    <w:rsid w:val="005258D9"/>
    <w:rsid w:val="005266DA"/>
    <w:rsid w:val="0052681C"/>
    <w:rsid w:val="00526F67"/>
    <w:rsid w:val="00527060"/>
    <w:rsid w:val="0052751C"/>
    <w:rsid w:val="005276C5"/>
    <w:rsid w:val="00527726"/>
    <w:rsid w:val="0053136B"/>
    <w:rsid w:val="005315FA"/>
    <w:rsid w:val="005330A3"/>
    <w:rsid w:val="00533492"/>
    <w:rsid w:val="00533880"/>
    <w:rsid w:val="00533B37"/>
    <w:rsid w:val="005340CD"/>
    <w:rsid w:val="0053412E"/>
    <w:rsid w:val="00534FE0"/>
    <w:rsid w:val="00535DD6"/>
    <w:rsid w:val="005370CD"/>
    <w:rsid w:val="0053778B"/>
    <w:rsid w:val="005407BA"/>
    <w:rsid w:val="005408A7"/>
    <w:rsid w:val="00540D82"/>
    <w:rsid w:val="00541176"/>
    <w:rsid w:val="0054123E"/>
    <w:rsid w:val="0054156D"/>
    <w:rsid w:val="005415B3"/>
    <w:rsid w:val="00541963"/>
    <w:rsid w:val="0054415D"/>
    <w:rsid w:val="0054448B"/>
    <w:rsid w:val="00544B85"/>
    <w:rsid w:val="00544CDE"/>
    <w:rsid w:val="00544F88"/>
    <w:rsid w:val="00546289"/>
    <w:rsid w:val="005462C6"/>
    <w:rsid w:val="00550B48"/>
    <w:rsid w:val="005511E4"/>
    <w:rsid w:val="00551629"/>
    <w:rsid w:val="005529B2"/>
    <w:rsid w:val="00552D58"/>
    <w:rsid w:val="00553118"/>
    <w:rsid w:val="0055312D"/>
    <w:rsid w:val="00554824"/>
    <w:rsid w:val="00555055"/>
    <w:rsid w:val="005557DC"/>
    <w:rsid w:val="00555E7D"/>
    <w:rsid w:val="0055650D"/>
    <w:rsid w:val="00556FAC"/>
    <w:rsid w:val="00557CCD"/>
    <w:rsid w:val="005608CA"/>
    <w:rsid w:val="0056091E"/>
    <w:rsid w:val="00560DBE"/>
    <w:rsid w:val="00561077"/>
    <w:rsid w:val="005622CE"/>
    <w:rsid w:val="00562AEA"/>
    <w:rsid w:val="005632E9"/>
    <w:rsid w:val="00563931"/>
    <w:rsid w:val="0056405F"/>
    <w:rsid w:val="0056434B"/>
    <w:rsid w:val="00564ED9"/>
    <w:rsid w:val="00566260"/>
    <w:rsid w:val="00566564"/>
    <w:rsid w:val="00566A5B"/>
    <w:rsid w:val="00566AF0"/>
    <w:rsid w:val="00566C39"/>
    <w:rsid w:val="00567107"/>
    <w:rsid w:val="00567503"/>
    <w:rsid w:val="00567E1B"/>
    <w:rsid w:val="00567F5A"/>
    <w:rsid w:val="0057073B"/>
    <w:rsid w:val="005708BE"/>
    <w:rsid w:val="00570AB8"/>
    <w:rsid w:val="005712AF"/>
    <w:rsid w:val="00571B4C"/>
    <w:rsid w:val="00571BCD"/>
    <w:rsid w:val="00571DE3"/>
    <w:rsid w:val="00572623"/>
    <w:rsid w:val="005726D3"/>
    <w:rsid w:val="005728B1"/>
    <w:rsid w:val="00573854"/>
    <w:rsid w:val="005744D7"/>
    <w:rsid w:val="00576261"/>
    <w:rsid w:val="00576886"/>
    <w:rsid w:val="00580238"/>
    <w:rsid w:val="005802CE"/>
    <w:rsid w:val="00580F60"/>
    <w:rsid w:val="0058146E"/>
    <w:rsid w:val="005821A1"/>
    <w:rsid w:val="0058234E"/>
    <w:rsid w:val="005826FE"/>
    <w:rsid w:val="00582C21"/>
    <w:rsid w:val="005832C9"/>
    <w:rsid w:val="00583593"/>
    <w:rsid w:val="0058362C"/>
    <w:rsid w:val="00583C0A"/>
    <w:rsid w:val="00584219"/>
    <w:rsid w:val="00584BEA"/>
    <w:rsid w:val="00585D6A"/>
    <w:rsid w:val="00587950"/>
    <w:rsid w:val="00587BB2"/>
    <w:rsid w:val="005900C2"/>
    <w:rsid w:val="00590394"/>
    <w:rsid w:val="005910F1"/>
    <w:rsid w:val="00592567"/>
    <w:rsid w:val="005926B9"/>
    <w:rsid w:val="00593319"/>
    <w:rsid w:val="00594AF0"/>
    <w:rsid w:val="00595B96"/>
    <w:rsid w:val="00595BC7"/>
    <w:rsid w:val="00595D7F"/>
    <w:rsid w:val="005962E6"/>
    <w:rsid w:val="00596A21"/>
    <w:rsid w:val="005975AE"/>
    <w:rsid w:val="00597E49"/>
    <w:rsid w:val="005A052B"/>
    <w:rsid w:val="005A0838"/>
    <w:rsid w:val="005A09F1"/>
    <w:rsid w:val="005A1217"/>
    <w:rsid w:val="005A335F"/>
    <w:rsid w:val="005A35F5"/>
    <w:rsid w:val="005A36B3"/>
    <w:rsid w:val="005A42AE"/>
    <w:rsid w:val="005A5153"/>
    <w:rsid w:val="005A564F"/>
    <w:rsid w:val="005A58EB"/>
    <w:rsid w:val="005A6B09"/>
    <w:rsid w:val="005A72A4"/>
    <w:rsid w:val="005B0827"/>
    <w:rsid w:val="005B1157"/>
    <w:rsid w:val="005B1220"/>
    <w:rsid w:val="005B17F8"/>
    <w:rsid w:val="005B1FDB"/>
    <w:rsid w:val="005B4574"/>
    <w:rsid w:val="005B478F"/>
    <w:rsid w:val="005B4BF5"/>
    <w:rsid w:val="005B4C7D"/>
    <w:rsid w:val="005B4E9E"/>
    <w:rsid w:val="005B6250"/>
    <w:rsid w:val="005B62D1"/>
    <w:rsid w:val="005B684C"/>
    <w:rsid w:val="005B68A9"/>
    <w:rsid w:val="005B6999"/>
    <w:rsid w:val="005B6A37"/>
    <w:rsid w:val="005B6AFD"/>
    <w:rsid w:val="005B6B18"/>
    <w:rsid w:val="005B7155"/>
    <w:rsid w:val="005B7608"/>
    <w:rsid w:val="005B7A37"/>
    <w:rsid w:val="005C076A"/>
    <w:rsid w:val="005C177F"/>
    <w:rsid w:val="005C238D"/>
    <w:rsid w:val="005C2552"/>
    <w:rsid w:val="005C25E8"/>
    <w:rsid w:val="005C2B8A"/>
    <w:rsid w:val="005C3506"/>
    <w:rsid w:val="005C355F"/>
    <w:rsid w:val="005C38EA"/>
    <w:rsid w:val="005C3C31"/>
    <w:rsid w:val="005C52A4"/>
    <w:rsid w:val="005C5E27"/>
    <w:rsid w:val="005C6E59"/>
    <w:rsid w:val="005C7DD1"/>
    <w:rsid w:val="005C7E72"/>
    <w:rsid w:val="005D0172"/>
    <w:rsid w:val="005D02F4"/>
    <w:rsid w:val="005D06B5"/>
    <w:rsid w:val="005D0C58"/>
    <w:rsid w:val="005D0FF3"/>
    <w:rsid w:val="005D1082"/>
    <w:rsid w:val="005D1646"/>
    <w:rsid w:val="005D172D"/>
    <w:rsid w:val="005D199B"/>
    <w:rsid w:val="005D1B40"/>
    <w:rsid w:val="005D1D4E"/>
    <w:rsid w:val="005D24AD"/>
    <w:rsid w:val="005D27D4"/>
    <w:rsid w:val="005D2A13"/>
    <w:rsid w:val="005D2B05"/>
    <w:rsid w:val="005D3630"/>
    <w:rsid w:val="005D386F"/>
    <w:rsid w:val="005D38EA"/>
    <w:rsid w:val="005D393F"/>
    <w:rsid w:val="005D3D42"/>
    <w:rsid w:val="005D3F0D"/>
    <w:rsid w:val="005D3F4D"/>
    <w:rsid w:val="005D4041"/>
    <w:rsid w:val="005D4148"/>
    <w:rsid w:val="005D4445"/>
    <w:rsid w:val="005D5011"/>
    <w:rsid w:val="005D516C"/>
    <w:rsid w:val="005D5770"/>
    <w:rsid w:val="005D637F"/>
    <w:rsid w:val="005D6D3F"/>
    <w:rsid w:val="005D73CE"/>
    <w:rsid w:val="005D7798"/>
    <w:rsid w:val="005D7B37"/>
    <w:rsid w:val="005E0BF8"/>
    <w:rsid w:val="005E1665"/>
    <w:rsid w:val="005E24B7"/>
    <w:rsid w:val="005E26BE"/>
    <w:rsid w:val="005E2C3F"/>
    <w:rsid w:val="005E35CB"/>
    <w:rsid w:val="005E4691"/>
    <w:rsid w:val="005E4831"/>
    <w:rsid w:val="005E4EEA"/>
    <w:rsid w:val="005E56A2"/>
    <w:rsid w:val="005E58BF"/>
    <w:rsid w:val="005E5D84"/>
    <w:rsid w:val="005E6060"/>
    <w:rsid w:val="005E6702"/>
    <w:rsid w:val="005E693E"/>
    <w:rsid w:val="005E698C"/>
    <w:rsid w:val="005E6B03"/>
    <w:rsid w:val="005F09FE"/>
    <w:rsid w:val="005F0CE7"/>
    <w:rsid w:val="005F1FA5"/>
    <w:rsid w:val="005F2272"/>
    <w:rsid w:val="005F24E3"/>
    <w:rsid w:val="005F425A"/>
    <w:rsid w:val="005F4510"/>
    <w:rsid w:val="005F4DB8"/>
    <w:rsid w:val="005F5103"/>
    <w:rsid w:val="005F510E"/>
    <w:rsid w:val="005F564A"/>
    <w:rsid w:val="005F5D4A"/>
    <w:rsid w:val="005F5DFE"/>
    <w:rsid w:val="00601F3E"/>
    <w:rsid w:val="00602141"/>
    <w:rsid w:val="00602212"/>
    <w:rsid w:val="00602637"/>
    <w:rsid w:val="00603235"/>
    <w:rsid w:val="006046EC"/>
    <w:rsid w:val="00604852"/>
    <w:rsid w:val="00604C92"/>
    <w:rsid w:val="00605252"/>
    <w:rsid w:val="00605B44"/>
    <w:rsid w:val="00605B80"/>
    <w:rsid w:val="00605E3E"/>
    <w:rsid w:val="0060644B"/>
    <w:rsid w:val="00606AAC"/>
    <w:rsid w:val="00607001"/>
    <w:rsid w:val="006071C9"/>
    <w:rsid w:val="00607893"/>
    <w:rsid w:val="00607D94"/>
    <w:rsid w:val="0061116F"/>
    <w:rsid w:val="00611330"/>
    <w:rsid w:val="00611A23"/>
    <w:rsid w:val="00611FCA"/>
    <w:rsid w:val="0061200D"/>
    <w:rsid w:val="00612152"/>
    <w:rsid w:val="0061216E"/>
    <w:rsid w:val="00612818"/>
    <w:rsid w:val="00612A60"/>
    <w:rsid w:val="00612C13"/>
    <w:rsid w:val="006132AF"/>
    <w:rsid w:val="00613536"/>
    <w:rsid w:val="00613A8F"/>
    <w:rsid w:val="00613CB8"/>
    <w:rsid w:val="006142BE"/>
    <w:rsid w:val="00615578"/>
    <w:rsid w:val="00615E8C"/>
    <w:rsid w:val="006169FE"/>
    <w:rsid w:val="00616B7F"/>
    <w:rsid w:val="006171F7"/>
    <w:rsid w:val="00617737"/>
    <w:rsid w:val="006204E1"/>
    <w:rsid w:val="00620C77"/>
    <w:rsid w:val="00622364"/>
    <w:rsid w:val="006227F1"/>
    <w:rsid w:val="006233BB"/>
    <w:rsid w:val="00623E5B"/>
    <w:rsid w:val="006252D6"/>
    <w:rsid w:val="0062561A"/>
    <w:rsid w:val="00625BA5"/>
    <w:rsid w:val="00625D79"/>
    <w:rsid w:val="00625F16"/>
    <w:rsid w:val="0062756A"/>
    <w:rsid w:val="0063021B"/>
    <w:rsid w:val="006309CC"/>
    <w:rsid w:val="00630B49"/>
    <w:rsid w:val="00631416"/>
    <w:rsid w:val="00631AFF"/>
    <w:rsid w:val="00632B0D"/>
    <w:rsid w:val="00632B59"/>
    <w:rsid w:val="00634029"/>
    <w:rsid w:val="00635135"/>
    <w:rsid w:val="00635A29"/>
    <w:rsid w:val="00637302"/>
    <w:rsid w:val="00637B21"/>
    <w:rsid w:val="00637C5E"/>
    <w:rsid w:val="00640D1C"/>
    <w:rsid w:val="00641CE0"/>
    <w:rsid w:val="00641F86"/>
    <w:rsid w:val="00642C70"/>
    <w:rsid w:val="006439AE"/>
    <w:rsid w:val="00643CC2"/>
    <w:rsid w:val="00643CC4"/>
    <w:rsid w:val="00643E8C"/>
    <w:rsid w:val="006440D7"/>
    <w:rsid w:val="00644286"/>
    <w:rsid w:val="006446D9"/>
    <w:rsid w:val="00644A59"/>
    <w:rsid w:val="00644EC1"/>
    <w:rsid w:val="00645AA0"/>
    <w:rsid w:val="0064628D"/>
    <w:rsid w:val="00646A0D"/>
    <w:rsid w:val="00646A7A"/>
    <w:rsid w:val="0065065F"/>
    <w:rsid w:val="0065154C"/>
    <w:rsid w:val="006517D6"/>
    <w:rsid w:val="006518C3"/>
    <w:rsid w:val="00652C54"/>
    <w:rsid w:val="00652D0A"/>
    <w:rsid w:val="006536D6"/>
    <w:rsid w:val="006548C6"/>
    <w:rsid w:val="00654E85"/>
    <w:rsid w:val="0065553D"/>
    <w:rsid w:val="00655555"/>
    <w:rsid w:val="006566FE"/>
    <w:rsid w:val="0066022E"/>
    <w:rsid w:val="00660DA2"/>
    <w:rsid w:val="00660E20"/>
    <w:rsid w:val="00661838"/>
    <w:rsid w:val="0066198B"/>
    <w:rsid w:val="00662080"/>
    <w:rsid w:val="006626D4"/>
    <w:rsid w:val="006627F6"/>
    <w:rsid w:val="0066300A"/>
    <w:rsid w:val="006631F6"/>
    <w:rsid w:val="006636E9"/>
    <w:rsid w:val="00663B6A"/>
    <w:rsid w:val="00664886"/>
    <w:rsid w:val="00665A10"/>
    <w:rsid w:val="00665BBF"/>
    <w:rsid w:val="006667F9"/>
    <w:rsid w:val="00666EC6"/>
    <w:rsid w:val="00666F43"/>
    <w:rsid w:val="0066746E"/>
    <w:rsid w:val="00670BC4"/>
    <w:rsid w:val="00670FFB"/>
    <w:rsid w:val="00671F67"/>
    <w:rsid w:val="00672C30"/>
    <w:rsid w:val="006734D2"/>
    <w:rsid w:val="006735BB"/>
    <w:rsid w:val="00673F66"/>
    <w:rsid w:val="0067418B"/>
    <w:rsid w:val="006749C4"/>
    <w:rsid w:val="00674AA7"/>
    <w:rsid w:val="006750CC"/>
    <w:rsid w:val="006753E2"/>
    <w:rsid w:val="00675D47"/>
    <w:rsid w:val="00676DE4"/>
    <w:rsid w:val="00676E7D"/>
    <w:rsid w:val="0067778A"/>
    <w:rsid w:val="00677C17"/>
    <w:rsid w:val="00680D8B"/>
    <w:rsid w:val="00680EF6"/>
    <w:rsid w:val="006815DD"/>
    <w:rsid w:val="00683BA6"/>
    <w:rsid w:val="00683D9C"/>
    <w:rsid w:val="00684DB2"/>
    <w:rsid w:val="0068510E"/>
    <w:rsid w:val="00685473"/>
    <w:rsid w:val="00686804"/>
    <w:rsid w:val="006906F1"/>
    <w:rsid w:val="00691274"/>
    <w:rsid w:val="006917AA"/>
    <w:rsid w:val="00691BB5"/>
    <w:rsid w:val="006920A3"/>
    <w:rsid w:val="006921BA"/>
    <w:rsid w:val="0069229A"/>
    <w:rsid w:val="0069312E"/>
    <w:rsid w:val="00693267"/>
    <w:rsid w:val="00693562"/>
    <w:rsid w:val="006937C9"/>
    <w:rsid w:val="00693A97"/>
    <w:rsid w:val="00695803"/>
    <w:rsid w:val="006963E8"/>
    <w:rsid w:val="00696C32"/>
    <w:rsid w:val="00697F84"/>
    <w:rsid w:val="006A1D39"/>
    <w:rsid w:val="006A37B6"/>
    <w:rsid w:val="006A3F0A"/>
    <w:rsid w:val="006A4ADF"/>
    <w:rsid w:val="006A5364"/>
    <w:rsid w:val="006A76F5"/>
    <w:rsid w:val="006A779F"/>
    <w:rsid w:val="006A7D7A"/>
    <w:rsid w:val="006B00B9"/>
    <w:rsid w:val="006B10DD"/>
    <w:rsid w:val="006B151A"/>
    <w:rsid w:val="006B1B6F"/>
    <w:rsid w:val="006B256F"/>
    <w:rsid w:val="006B33D3"/>
    <w:rsid w:val="006B4891"/>
    <w:rsid w:val="006B4E17"/>
    <w:rsid w:val="006B51F0"/>
    <w:rsid w:val="006B58C1"/>
    <w:rsid w:val="006B6571"/>
    <w:rsid w:val="006B66CB"/>
    <w:rsid w:val="006B68B8"/>
    <w:rsid w:val="006B68E6"/>
    <w:rsid w:val="006B70F6"/>
    <w:rsid w:val="006B77EC"/>
    <w:rsid w:val="006B7A22"/>
    <w:rsid w:val="006B7E01"/>
    <w:rsid w:val="006C00BF"/>
    <w:rsid w:val="006C0686"/>
    <w:rsid w:val="006C0B08"/>
    <w:rsid w:val="006C128B"/>
    <w:rsid w:val="006C1566"/>
    <w:rsid w:val="006C15B8"/>
    <w:rsid w:val="006C2071"/>
    <w:rsid w:val="006C3C04"/>
    <w:rsid w:val="006C4BFB"/>
    <w:rsid w:val="006C6CA7"/>
    <w:rsid w:val="006D25EE"/>
    <w:rsid w:val="006D3ED7"/>
    <w:rsid w:val="006D3F02"/>
    <w:rsid w:val="006D40C3"/>
    <w:rsid w:val="006D4F28"/>
    <w:rsid w:val="006D55E6"/>
    <w:rsid w:val="006D5702"/>
    <w:rsid w:val="006D5822"/>
    <w:rsid w:val="006D5A0D"/>
    <w:rsid w:val="006D5B96"/>
    <w:rsid w:val="006D6CA4"/>
    <w:rsid w:val="006D6D4E"/>
    <w:rsid w:val="006D6E78"/>
    <w:rsid w:val="006E10EE"/>
    <w:rsid w:val="006E1A77"/>
    <w:rsid w:val="006E2478"/>
    <w:rsid w:val="006E259B"/>
    <w:rsid w:val="006E26B1"/>
    <w:rsid w:val="006E3353"/>
    <w:rsid w:val="006E3C36"/>
    <w:rsid w:val="006E3C7F"/>
    <w:rsid w:val="006E41E4"/>
    <w:rsid w:val="006E4A8C"/>
    <w:rsid w:val="006E4D12"/>
    <w:rsid w:val="006E6541"/>
    <w:rsid w:val="006E70C8"/>
    <w:rsid w:val="006E7100"/>
    <w:rsid w:val="006E7356"/>
    <w:rsid w:val="006E75BB"/>
    <w:rsid w:val="006F1777"/>
    <w:rsid w:val="006F1CA7"/>
    <w:rsid w:val="006F1EAC"/>
    <w:rsid w:val="006F252D"/>
    <w:rsid w:val="006F27C3"/>
    <w:rsid w:val="006F2B68"/>
    <w:rsid w:val="006F478D"/>
    <w:rsid w:val="006F5049"/>
    <w:rsid w:val="006F5558"/>
    <w:rsid w:val="006F5694"/>
    <w:rsid w:val="006F5765"/>
    <w:rsid w:val="006F5B25"/>
    <w:rsid w:val="006F6970"/>
    <w:rsid w:val="006F70A3"/>
    <w:rsid w:val="006F78DD"/>
    <w:rsid w:val="00700EAF"/>
    <w:rsid w:val="007016B6"/>
    <w:rsid w:val="0070198F"/>
    <w:rsid w:val="00702936"/>
    <w:rsid w:val="007029A6"/>
    <w:rsid w:val="007030A1"/>
    <w:rsid w:val="00703193"/>
    <w:rsid w:val="007031AA"/>
    <w:rsid w:val="00703558"/>
    <w:rsid w:val="007038DD"/>
    <w:rsid w:val="0070395D"/>
    <w:rsid w:val="00703C4D"/>
    <w:rsid w:val="007044FD"/>
    <w:rsid w:val="00704625"/>
    <w:rsid w:val="00704CDF"/>
    <w:rsid w:val="00704FF3"/>
    <w:rsid w:val="00705DA4"/>
    <w:rsid w:val="00705EA3"/>
    <w:rsid w:val="00710C0B"/>
    <w:rsid w:val="00711281"/>
    <w:rsid w:val="00711623"/>
    <w:rsid w:val="00711D7B"/>
    <w:rsid w:val="00712F52"/>
    <w:rsid w:val="00713062"/>
    <w:rsid w:val="00713AD2"/>
    <w:rsid w:val="00713F09"/>
    <w:rsid w:val="00714B2C"/>
    <w:rsid w:val="00714BCB"/>
    <w:rsid w:val="007152AD"/>
    <w:rsid w:val="0071532D"/>
    <w:rsid w:val="007170E8"/>
    <w:rsid w:val="00717163"/>
    <w:rsid w:val="0072189A"/>
    <w:rsid w:val="0072205D"/>
    <w:rsid w:val="00722999"/>
    <w:rsid w:val="00722BE6"/>
    <w:rsid w:val="00723682"/>
    <w:rsid w:val="0072398A"/>
    <w:rsid w:val="00723AA7"/>
    <w:rsid w:val="00723EDC"/>
    <w:rsid w:val="00724077"/>
    <w:rsid w:val="00724086"/>
    <w:rsid w:val="007247EE"/>
    <w:rsid w:val="0072537F"/>
    <w:rsid w:val="0072542B"/>
    <w:rsid w:val="00725CF1"/>
    <w:rsid w:val="00725D3A"/>
    <w:rsid w:val="00726617"/>
    <w:rsid w:val="007266D0"/>
    <w:rsid w:val="0072716E"/>
    <w:rsid w:val="00727D56"/>
    <w:rsid w:val="00730182"/>
    <w:rsid w:val="00730334"/>
    <w:rsid w:val="00730DA5"/>
    <w:rsid w:val="00731357"/>
    <w:rsid w:val="0073156E"/>
    <w:rsid w:val="007317A1"/>
    <w:rsid w:val="00731E96"/>
    <w:rsid w:val="007328DA"/>
    <w:rsid w:val="00734504"/>
    <w:rsid w:val="0073477F"/>
    <w:rsid w:val="00734AAD"/>
    <w:rsid w:val="00734BBF"/>
    <w:rsid w:val="007351D9"/>
    <w:rsid w:val="007359F9"/>
    <w:rsid w:val="00736AA4"/>
    <w:rsid w:val="0073720F"/>
    <w:rsid w:val="0073742C"/>
    <w:rsid w:val="0073754C"/>
    <w:rsid w:val="00737DFB"/>
    <w:rsid w:val="00740C57"/>
    <w:rsid w:val="00741020"/>
    <w:rsid w:val="0074190C"/>
    <w:rsid w:val="00742485"/>
    <w:rsid w:val="0074297E"/>
    <w:rsid w:val="00742B86"/>
    <w:rsid w:val="00743CCF"/>
    <w:rsid w:val="00744416"/>
    <w:rsid w:val="00745268"/>
    <w:rsid w:val="00745AF3"/>
    <w:rsid w:val="00745BDA"/>
    <w:rsid w:val="00746A60"/>
    <w:rsid w:val="00747B83"/>
    <w:rsid w:val="00747B99"/>
    <w:rsid w:val="00747CA7"/>
    <w:rsid w:val="00747E07"/>
    <w:rsid w:val="007506A0"/>
    <w:rsid w:val="00751119"/>
    <w:rsid w:val="00751433"/>
    <w:rsid w:val="00751465"/>
    <w:rsid w:val="00751F9E"/>
    <w:rsid w:val="00752F72"/>
    <w:rsid w:val="007537FB"/>
    <w:rsid w:val="00753CA2"/>
    <w:rsid w:val="00753FB4"/>
    <w:rsid w:val="00755792"/>
    <w:rsid w:val="00756F47"/>
    <w:rsid w:val="007574DB"/>
    <w:rsid w:val="0076013A"/>
    <w:rsid w:val="00760BB5"/>
    <w:rsid w:val="00760D57"/>
    <w:rsid w:val="007617E8"/>
    <w:rsid w:val="00763678"/>
    <w:rsid w:val="00763F49"/>
    <w:rsid w:val="0076412C"/>
    <w:rsid w:val="00764B1A"/>
    <w:rsid w:val="0076575C"/>
    <w:rsid w:val="00765C02"/>
    <w:rsid w:val="00770247"/>
    <w:rsid w:val="007703A5"/>
    <w:rsid w:val="00770A45"/>
    <w:rsid w:val="00771CA0"/>
    <w:rsid w:val="007739A1"/>
    <w:rsid w:val="00773A0D"/>
    <w:rsid w:val="00773FDC"/>
    <w:rsid w:val="00774601"/>
    <w:rsid w:val="00774B4A"/>
    <w:rsid w:val="00774E4C"/>
    <w:rsid w:val="00775323"/>
    <w:rsid w:val="007759C6"/>
    <w:rsid w:val="00775BBF"/>
    <w:rsid w:val="00775D39"/>
    <w:rsid w:val="00776512"/>
    <w:rsid w:val="00776B7B"/>
    <w:rsid w:val="007779FF"/>
    <w:rsid w:val="00777DBF"/>
    <w:rsid w:val="00780255"/>
    <w:rsid w:val="00780440"/>
    <w:rsid w:val="00780819"/>
    <w:rsid w:val="007810ED"/>
    <w:rsid w:val="0078140A"/>
    <w:rsid w:val="0078159A"/>
    <w:rsid w:val="007819CE"/>
    <w:rsid w:val="00781A71"/>
    <w:rsid w:val="00781F39"/>
    <w:rsid w:val="0078211A"/>
    <w:rsid w:val="00782730"/>
    <w:rsid w:val="007828B4"/>
    <w:rsid w:val="007831F1"/>
    <w:rsid w:val="007836DB"/>
    <w:rsid w:val="00785FDA"/>
    <w:rsid w:val="00786C0C"/>
    <w:rsid w:val="00786E84"/>
    <w:rsid w:val="00790922"/>
    <w:rsid w:val="00790BA5"/>
    <w:rsid w:val="007915FA"/>
    <w:rsid w:val="007918FC"/>
    <w:rsid w:val="007922D2"/>
    <w:rsid w:val="00792E8F"/>
    <w:rsid w:val="0079362D"/>
    <w:rsid w:val="00795060"/>
    <w:rsid w:val="00796196"/>
    <w:rsid w:val="00796556"/>
    <w:rsid w:val="007972F4"/>
    <w:rsid w:val="0079758D"/>
    <w:rsid w:val="0079782E"/>
    <w:rsid w:val="007A0354"/>
    <w:rsid w:val="007A0439"/>
    <w:rsid w:val="007A09E4"/>
    <w:rsid w:val="007A0B4C"/>
    <w:rsid w:val="007A260F"/>
    <w:rsid w:val="007A2905"/>
    <w:rsid w:val="007A2A10"/>
    <w:rsid w:val="007A3482"/>
    <w:rsid w:val="007A385E"/>
    <w:rsid w:val="007A48B9"/>
    <w:rsid w:val="007A4B6E"/>
    <w:rsid w:val="007A55E3"/>
    <w:rsid w:val="007A563E"/>
    <w:rsid w:val="007A67BB"/>
    <w:rsid w:val="007A6C45"/>
    <w:rsid w:val="007B0F84"/>
    <w:rsid w:val="007B2000"/>
    <w:rsid w:val="007B2838"/>
    <w:rsid w:val="007B2BDB"/>
    <w:rsid w:val="007B3BF4"/>
    <w:rsid w:val="007B3F46"/>
    <w:rsid w:val="007B419A"/>
    <w:rsid w:val="007B44E4"/>
    <w:rsid w:val="007B4E57"/>
    <w:rsid w:val="007B5D5F"/>
    <w:rsid w:val="007B5E07"/>
    <w:rsid w:val="007B608C"/>
    <w:rsid w:val="007B6C0E"/>
    <w:rsid w:val="007B6F4F"/>
    <w:rsid w:val="007B7660"/>
    <w:rsid w:val="007B7944"/>
    <w:rsid w:val="007C094F"/>
    <w:rsid w:val="007C0A8D"/>
    <w:rsid w:val="007C0AEB"/>
    <w:rsid w:val="007C1351"/>
    <w:rsid w:val="007C15CC"/>
    <w:rsid w:val="007C19FC"/>
    <w:rsid w:val="007C27FA"/>
    <w:rsid w:val="007C29FF"/>
    <w:rsid w:val="007C2A9D"/>
    <w:rsid w:val="007C2B5D"/>
    <w:rsid w:val="007C2CE3"/>
    <w:rsid w:val="007C3957"/>
    <w:rsid w:val="007C45AB"/>
    <w:rsid w:val="007C561A"/>
    <w:rsid w:val="007C5744"/>
    <w:rsid w:val="007C5E1B"/>
    <w:rsid w:val="007C7094"/>
    <w:rsid w:val="007C719C"/>
    <w:rsid w:val="007C7B90"/>
    <w:rsid w:val="007C7B96"/>
    <w:rsid w:val="007D1BCE"/>
    <w:rsid w:val="007D2545"/>
    <w:rsid w:val="007D2DBA"/>
    <w:rsid w:val="007D2E56"/>
    <w:rsid w:val="007D3B05"/>
    <w:rsid w:val="007D3F22"/>
    <w:rsid w:val="007D4541"/>
    <w:rsid w:val="007D49FC"/>
    <w:rsid w:val="007D4E05"/>
    <w:rsid w:val="007D5777"/>
    <w:rsid w:val="007D61C3"/>
    <w:rsid w:val="007D66B1"/>
    <w:rsid w:val="007D6AD9"/>
    <w:rsid w:val="007D6C70"/>
    <w:rsid w:val="007D71F1"/>
    <w:rsid w:val="007D730B"/>
    <w:rsid w:val="007E0534"/>
    <w:rsid w:val="007E2285"/>
    <w:rsid w:val="007E36F0"/>
    <w:rsid w:val="007E3C64"/>
    <w:rsid w:val="007E3D4A"/>
    <w:rsid w:val="007E416B"/>
    <w:rsid w:val="007E52C9"/>
    <w:rsid w:val="007E52DC"/>
    <w:rsid w:val="007E534E"/>
    <w:rsid w:val="007E583A"/>
    <w:rsid w:val="007E5C47"/>
    <w:rsid w:val="007E6193"/>
    <w:rsid w:val="007F0061"/>
    <w:rsid w:val="007F029F"/>
    <w:rsid w:val="007F0648"/>
    <w:rsid w:val="007F19F0"/>
    <w:rsid w:val="007F2146"/>
    <w:rsid w:val="007F276E"/>
    <w:rsid w:val="007F475C"/>
    <w:rsid w:val="007F4D1C"/>
    <w:rsid w:val="007F5BE7"/>
    <w:rsid w:val="007F6B37"/>
    <w:rsid w:val="007F6DFB"/>
    <w:rsid w:val="007F6F54"/>
    <w:rsid w:val="007F76E1"/>
    <w:rsid w:val="007F77CB"/>
    <w:rsid w:val="007F79A2"/>
    <w:rsid w:val="008002EA"/>
    <w:rsid w:val="00800686"/>
    <w:rsid w:val="008008B4"/>
    <w:rsid w:val="00802544"/>
    <w:rsid w:val="00803214"/>
    <w:rsid w:val="00803DB4"/>
    <w:rsid w:val="0080591B"/>
    <w:rsid w:val="00806635"/>
    <w:rsid w:val="00806651"/>
    <w:rsid w:val="00807922"/>
    <w:rsid w:val="008102D5"/>
    <w:rsid w:val="008118AF"/>
    <w:rsid w:val="008124D5"/>
    <w:rsid w:val="00812FF5"/>
    <w:rsid w:val="00813EAF"/>
    <w:rsid w:val="0081442F"/>
    <w:rsid w:val="008147D7"/>
    <w:rsid w:val="008148D4"/>
    <w:rsid w:val="00814A3A"/>
    <w:rsid w:val="00815063"/>
    <w:rsid w:val="00815BCD"/>
    <w:rsid w:val="008164A9"/>
    <w:rsid w:val="00816D85"/>
    <w:rsid w:val="0081730C"/>
    <w:rsid w:val="00817CD7"/>
    <w:rsid w:val="00820DDB"/>
    <w:rsid w:val="008217E3"/>
    <w:rsid w:val="008221C1"/>
    <w:rsid w:val="008223E7"/>
    <w:rsid w:val="0082317F"/>
    <w:rsid w:val="00823E5F"/>
    <w:rsid w:val="0082443A"/>
    <w:rsid w:val="00824EDB"/>
    <w:rsid w:val="00825310"/>
    <w:rsid w:val="00825673"/>
    <w:rsid w:val="00826C60"/>
    <w:rsid w:val="00827539"/>
    <w:rsid w:val="00830346"/>
    <w:rsid w:val="0083143E"/>
    <w:rsid w:val="008317D3"/>
    <w:rsid w:val="0083183A"/>
    <w:rsid w:val="00831A52"/>
    <w:rsid w:val="00831EAB"/>
    <w:rsid w:val="0083255E"/>
    <w:rsid w:val="0083267D"/>
    <w:rsid w:val="00832B37"/>
    <w:rsid w:val="00832E3D"/>
    <w:rsid w:val="00833486"/>
    <w:rsid w:val="00833905"/>
    <w:rsid w:val="00833E0F"/>
    <w:rsid w:val="00834225"/>
    <w:rsid w:val="008349D3"/>
    <w:rsid w:val="00834AC8"/>
    <w:rsid w:val="00834EFB"/>
    <w:rsid w:val="0083556A"/>
    <w:rsid w:val="00835C2E"/>
    <w:rsid w:val="00835EAB"/>
    <w:rsid w:val="00836DB4"/>
    <w:rsid w:val="00836ED5"/>
    <w:rsid w:val="008370C4"/>
    <w:rsid w:val="0084052F"/>
    <w:rsid w:val="0084123A"/>
    <w:rsid w:val="00841665"/>
    <w:rsid w:val="0084167E"/>
    <w:rsid w:val="008416C0"/>
    <w:rsid w:val="00841A29"/>
    <w:rsid w:val="0084420A"/>
    <w:rsid w:val="00844675"/>
    <w:rsid w:val="00844C37"/>
    <w:rsid w:val="00844CE8"/>
    <w:rsid w:val="00846E76"/>
    <w:rsid w:val="00846EC1"/>
    <w:rsid w:val="0084708A"/>
    <w:rsid w:val="008473AA"/>
    <w:rsid w:val="00847908"/>
    <w:rsid w:val="00847FDF"/>
    <w:rsid w:val="00850078"/>
    <w:rsid w:val="008501A2"/>
    <w:rsid w:val="00850672"/>
    <w:rsid w:val="00851D0C"/>
    <w:rsid w:val="00852295"/>
    <w:rsid w:val="00852862"/>
    <w:rsid w:val="00852BE6"/>
    <w:rsid w:val="00852D71"/>
    <w:rsid w:val="00854F19"/>
    <w:rsid w:val="00855569"/>
    <w:rsid w:val="00855C89"/>
    <w:rsid w:val="00856694"/>
    <w:rsid w:val="0085751F"/>
    <w:rsid w:val="0085752C"/>
    <w:rsid w:val="008576B2"/>
    <w:rsid w:val="008579A5"/>
    <w:rsid w:val="00860277"/>
    <w:rsid w:val="00861B94"/>
    <w:rsid w:val="00861D20"/>
    <w:rsid w:val="00862037"/>
    <w:rsid w:val="008621F0"/>
    <w:rsid w:val="00862DA8"/>
    <w:rsid w:val="00863705"/>
    <w:rsid w:val="00863841"/>
    <w:rsid w:val="00863B77"/>
    <w:rsid w:val="0086492A"/>
    <w:rsid w:val="00865D1D"/>
    <w:rsid w:val="008661D8"/>
    <w:rsid w:val="00866333"/>
    <w:rsid w:val="00867495"/>
    <w:rsid w:val="00867EDE"/>
    <w:rsid w:val="0087090F"/>
    <w:rsid w:val="00870A00"/>
    <w:rsid w:val="008711B1"/>
    <w:rsid w:val="008714C8"/>
    <w:rsid w:val="008725DA"/>
    <w:rsid w:val="00872DAC"/>
    <w:rsid w:val="008738EA"/>
    <w:rsid w:val="0087433A"/>
    <w:rsid w:val="00874723"/>
    <w:rsid w:val="00875B89"/>
    <w:rsid w:val="00875D57"/>
    <w:rsid w:val="008762BE"/>
    <w:rsid w:val="00876939"/>
    <w:rsid w:val="00876CD8"/>
    <w:rsid w:val="00877B66"/>
    <w:rsid w:val="008819D6"/>
    <w:rsid w:val="00881BFB"/>
    <w:rsid w:val="00882008"/>
    <w:rsid w:val="00882096"/>
    <w:rsid w:val="00882A8D"/>
    <w:rsid w:val="00882FF1"/>
    <w:rsid w:val="00883148"/>
    <w:rsid w:val="00884096"/>
    <w:rsid w:val="00885EEE"/>
    <w:rsid w:val="008870DF"/>
    <w:rsid w:val="008871C7"/>
    <w:rsid w:val="00887237"/>
    <w:rsid w:val="008872BA"/>
    <w:rsid w:val="00890921"/>
    <w:rsid w:val="00890ABC"/>
    <w:rsid w:val="00890C14"/>
    <w:rsid w:val="00891A99"/>
    <w:rsid w:val="00892E4C"/>
    <w:rsid w:val="00892E90"/>
    <w:rsid w:val="0089357D"/>
    <w:rsid w:val="00894C4B"/>
    <w:rsid w:val="0089590F"/>
    <w:rsid w:val="00896328"/>
    <w:rsid w:val="0089640D"/>
    <w:rsid w:val="00896E13"/>
    <w:rsid w:val="008A0123"/>
    <w:rsid w:val="008A0466"/>
    <w:rsid w:val="008A118A"/>
    <w:rsid w:val="008A1518"/>
    <w:rsid w:val="008A1F0E"/>
    <w:rsid w:val="008A2514"/>
    <w:rsid w:val="008A2C38"/>
    <w:rsid w:val="008A3316"/>
    <w:rsid w:val="008A388E"/>
    <w:rsid w:val="008A3E46"/>
    <w:rsid w:val="008A4549"/>
    <w:rsid w:val="008A4624"/>
    <w:rsid w:val="008A5ABE"/>
    <w:rsid w:val="008A5BDB"/>
    <w:rsid w:val="008A6124"/>
    <w:rsid w:val="008A677A"/>
    <w:rsid w:val="008A67BD"/>
    <w:rsid w:val="008A73C2"/>
    <w:rsid w:val="008A76B4"/>
    <w:rsid w:val="008A79F3"/>
    <w:rsid w:val="008B06E0"/>
    <w:rsid w:val="008B0C55"/>
    <w:rsid w:val="008B1518"/>
    <w:rsid w:val="008B17DE"/>
    <w:rsid w:val="008B288F"/>
    <w:rsid w:val="008B29AF"/>
    <w:rsid w:val="008B37A0"/>
    <w:rsid w:val="008B3DBD"/>
    <w:rsid w:val="008B4193"/>
    <w:rsid w:val="008B4AFB"/>
    <w:rsid w:val="008B4CD3"/>
    <w:rsid w:val="008B568B"/>
    <w:rsid w:val="008B5F37"/>
    <w:rsid w:val="008B615C"/>
    <w:rsid w:val="008B6612"/>
    <w:rsid w:val="008B76F9"/>
    <w:rsid w:val="008C0D14"/>
    <w:rsid w:val="008C0E20"/>
    <w:rsid w:val="008C2EB8"/>
    <w:rsid w:val="008C33FB"/>
    <w:rsid w:val="008C43A5"/>
    <w:rsid w:val="008C4452"/>
    <w:rsid w:val="008C4721"/>
    <w:rsid w:val="008C4CA9"/>
    <w:rsid w:val="008C5961"/>
    <w:rsid w:val="008C6380"/>
    <w:rsid w:val="008C66D2"/>
    <w:rsid w:val="008C6AA4"/>
    <w:rsid w:val="008C7E85"/>
    <w:rsid w:val="008D051E"/>
    <w:rsid w:val="008D1427"/>
    <w:rsid w:val="008D1A30"/>
    <w:rsid w:val="008D2CCB"/>
    <w:rsid w:val="008D2F53"/>
    <w:rsid w:val="008D3187"/>
    <w:rsid w:val="008D4E6F"/>
    <w:rsid w:val="008D5DF6"/>
    <w:rsid w:val="008D5F2F"/>
    <w:rsid w:val="008D6939"/>
    <w:rsid w:val="008D6C51"/>
    <w:rsid w:val="008D70C1"/>
    <w:rsid w:val="008D7171"/>
    <w:rsid w:val="008E42F3"/>
    <w:rsid w:val="008E4C1D"/>
    <w:rsid w:val="008E51EE"/>
    <w:rsid w:val="008E5789"/>
    <w:rsid w:val="008E5B62"/>
    <w:rsid w:val="008E67F0"/>
    <w:rsid w:val="008E68C0"/>
    <w:rsid w:val="008E6D11"/>
    <w:rsid w:val="008E710E"/>
    <w:rsid w:val="008E76AD"/>
    <w:rsid w:val="008E7D33"/>
    <w:rsid w:val="008F0168"/>
    <w:rsid w:val="008F0271"/>
    <w:rsid w:val="008F0548"/>
    <w:rsid w:val="008F0CD5"/>
    <w:rsid w:val="008F24AB"/>
    <w:rsid w:val="008F2991"/>
    <w:rsid w:val="008F3458"/>
    <w:rsid w:val="008F36E7"/>
    <w:rsid w:val="008F3944"/>
    <w:rsid w:val="008F3FBF"/>
    <w:rsid w:val="008F4103"/>
    <w:rsid w:val="008F41CB"/>
    <w:rsid w:val="008F5329"/>
    <w:rsid w:val="008F576E"/>
    <w:rsid w:val="008F583A"/>
    <w:rsid w:val="008F60C1"/>
    <w:rsid w:val="008F61D7"/>
    <w:rsid w:val="008F6EFD"/>
    <w:rsid w:val="008F73FA"/>
    <w:rsid w:val="008F76F6"/>
    <w:rsid w:val="00901371"/>
    <w:rsid w:val="009018E6"/>
    <w:rsid w:val="00901B4C"/>
    <w:rsid w:val="009026D4"/>
    <w:rsid w:val="00902D57"/>
    <w:rsid w:val="00904195"/>
    <w:rsid w:val="0090435A"/>
    <w:rsid w:val="00904487"/>
    <w:rsid w:val="00904571"/>
    <w:rsid w:val="00904AB1"/>
    <w:rsid w:val="00904D30"/>
    <w:rsid w:val="00904D40"/>
    <w:rsid w:val="0090516C"/>
    <w:rsid w:val="0090548A"/>
    <w:rsid w:val="009060FD"/>
    <w:rsid w:val="00906D7F"/>
    <w:rsid w:val="00910AEB"/>
    <w:rsid w:val="0091122F"/>
    <w:rsid w:val="009116DF"/>
    <w:rsid w:val="0091281E"/>
    <w:rsid w:val="0091288E"/>
    <w:rsid w:val="009138B1"/>
    <w:rsid w:val="009141D6"/>
    <w:rsid w:val="00915101"/>
    <w:rsid w:val="00915FA3"/>
    <w:rsid w:val="00916CB0"/>
    <w:rsid w:val="00916E5C"/>
    <w:rsid w:val="0091700B"/>
    <w:rsid w:val="009176A0"/>
    <w:rsid w:val="00917DE0"/>
    <w:rsid w:val="00917E12"/>
    <w:rsid w:val="00921371"/>
    <w:rsid w:val="00921540"/>
    <w:rsid w:val="009217B6"/>
    <w:rsid w:val="00921E6E"/>
    <w:rsid w:val="00922055"/>
    <w:rsid w:val="00922905"/>
    <w:rsid w:val="00922B49"/>
    <w:rsid w:val="00922C52"/>
    <w:rsid w:val="0092437C"/>
    <w:rsid w:val="0092543C"/>
    <w:rsid w:val="00925440"/>
    <w:rsid w:val="00925F6A"/>
    <w:rsid w:val="00927182"/>
    <w:rsid w:val="00927599"/>
    <w:rsid w:val="00932B62"/>
    <w:rsid w:val="00932C1A"/>
    <w:rsid w:val="0093316F"/>
    <w:rsid w:val="009335FC"/>
    <w:rsid w:val="009339D1"/>
    <w:rsid w:val="00934DB0"/>
    <w:rsid w:val="00935E82"/>
    <w:rsid w:val="00936365"/>
    <w:rsid w:val="0093688E"/>
    <w:rsid w:val="00936A97"/>
    <w:rsid w:val="00936B30"/>
    <w:rsid w:val="00936B70"/>
    <w:rsid w:val="00937454"/>
    <w:rsid w:val="00940BA7"/>
    <w:rsid w:val="009416C8"/>
    <w:rsid w:val="009430C5"/>
    <w:rsid w:val="00943C26"/>
    <w:rsid w:val="00943F14"/>
    <w:rsid w:val="009446DD"/>
    <w:rsid w:val="00944C56"/>
    <w:rsid w:val="00944D39"/>
    <w:rsid w:val="00945111"/>
    <w:rsid w:val="00945977"/>
    <w:rsid w:val="0094656E"/>
    <w:rsid w:val="0094694C"/>
    <w:rsid w:val="00946E28"/>
    <w:rsid w:val="00946FE1"/>
    <w:rsid w:val="00946FFC"/>
    <w:rsid w:val="009500BC"/>
    <w:rsid w:val="0095023F"/>
    <w:rsid w:val="00952360"/>
    <w:rsid w:val="009532D0"/>
    <w:rsid w:val="00954474"/>
    <w:rsid w:val="00954986"/>
    <w:rsid w:val="009549AD"/>
    <w:rsid w:val="00954EAA"/>
    <w:rsid w:val="009567BE"/>
    <w:rsid w:val="00957C7F"/>
    <w:rsid w:val="0096006E"/>
    <w:rsid w:val="00960A8B"/>
    <w:rsid w:val="0096224E"/>
    <w:rsid w:val="009626F2"/>
    <w:rsid w:val="0096281A"/>
    <w:rsid w:val="00962CE3"/>
    <w:rsid w:val="009634BA"/>
    <w:rsid w:val="0096392D"/>
    <w:rsid w:val="00963BC0"/>
    <w:rsid w:val="00963D9D"/>
    <w:rsid w:val="009647AD"/>
    <w:rsid w:val="00965986"/>
    <w:rsid w:val="009659EC"/>
    <w:rsid w:val="009661AC"/>
    <w:rsid w:val="00967E82"/>
    <w:rsid w:val="00970208"/>
    <w:rsid w:val="0097053F"/>
    <w:rsid w:val="00970551"/>
    <w:rsid w:val="00970810"/>
    <w:rsid w:val="00970B17"/>
    <w:rsid w:val="0097165C"/>
    <w:rsid w:val="009719B8"/>
    <w:rsid w:val="009723FB"/>
    <w:rsid w:val="0097368E"/>
    <w:rsid w:val="00973B71"/>
    <w:rsid w:val="009759F0"/>
    <w:rsid w:val="00975DF6"/>
    <w:rsid w:val="00976918"/>
    <w:rsid w:val="00976E4A"/>
    <w:rsid w:val="0097766D"/>
    <w:rsid w:val="009778D1"/>
    <w:rsid w:val="00980CD0"/>
    <w:rsid w:val="00980FD2"/>
    <w:rsid w:val="00980FF4"/>
    <w:rsid w:val="00982488"/>
    <w:rsid w:val="00982D52"/>
    <w:rsid w:val="009838D8"/>
    <w:rsid w:val="00983A6D"/>
    <w:rsid w:val="00985896"/>
    <w:rsid w:val="00985AE5"/>
    <w:rsid w:val="00985D43"/>
    <w:rsid w:val="00985EB8"/>
    <w:rsid w:val="009860B5"/>
    <w:rsid w:val="00986670"/>
    <w:rsid w:val="00987099"/>
    <w:rsid w:val="00990058"/>
    <w:rsid w:val="00990702"/>
    <w:rsid w:val="00991AE6"/>
    <w:rsid w:val="00992667"/>
    <w:rsid w:val="009929C4"/>
    <w:rsid w:val="009932D6"/>
    <w:rsid w:val="00993787"/>
    <w:rsid w:val="00994E0E"/>
    <w:rsid w:val="00995619"/>
    <w:rsid w:val="00996057"/>
    <w:rsid w:val="0099697D"/>
    <w:rsid w:val="00996C4D"/>
    <w:rsid w:val="00997472"/>
    <w:rsid w:val="009974AD"/>
    <w:rsid w:val="009976CD"/>
    <w:rsid w:val="00997F25"/>
    <w:rsid w:val="009A1640"/>
    <w:rsid w:val="009A1684"/>
    <w:rsid w:val="009A1B76"/>
    <w:rsid w:val="009A1E05"/>
    <w:rsid w:val="009A2D12"/>
    <w:rsid w:val="009A2E3C"/>
    <w:rsid w:val="009A5590"/>
    <w:rsid w:val="009A55E4"/>
    <w:rsid w:val="009A6149"/>
    <w:rsid w:val="009A648A"/>
    <w:rsid w:val="009A64DE"/>
    <w:rsid w:val="009A6A46"/>
    <w:rsid w:val="009A6FCD"/>
    <w:rsid w:val="009A738E"/>
    <w:rsid w:val="009A75BB"/>
    <w:rsid w:val="009A788B"/>
    <w:rsid w:val="009B0561"/>
    <w:rsid w:val="009B08D2"/>
    <w:rsid w:val="009B14B7"/>
    <w:rsid w:val="009B23C6"/>
    <w:rsid w:val="009B2444"/>
    <w:rsid w:val="009B2D4C"/>
    <w:rsid w:val="009B3B6A"/>
    <w:rsid w:val="009B40DB"/>
    <w:rsid w:val="009B436E"/>
    <w:rsid w:val="009B4C9B"/>
    <w:rsid w:val="009B629E"/>
    <w:rsid w:val="009B6434"/>
    <w:rsid w:val="009B702D"/>
    <w:rsid w:val="009B78B6"/>
    <w:rsid w:val="009C0563"/>
    <w:rsid w:val="009C116F"/>
    <w:rsid w:val="009C12AC"/>
    <w:rsid w:val="009C151F"/>
    <w:rsid w:val="009C2058"/>
    <w:rsid w:val="009C2454"/>
    <w:rsid w:val="009C279C"/>
    <w:rsid w:val="009C2A65"/>
    <w:rsid w:val="009C3248"/>
    <w:rsid w:val="009C33F7"/>
    <w:rsid w:val="009C3948"/>
    <w:rsid w:val="009C3C04"/>
    <w:rsid w:val="009C449D"/>
    <w:rsid w:val="009C55EE"/>
    <w:rsid w:val="009C605C"/>
    <w:rsid w:val="009C632A"/>
    <w:rsid w:val="009C6A85"/>
    <w:rsid w:val="009C6E89"/>
    <w:rsid w:val="009C6F6B"/>
    <w:rsid w:val="009C7328"/>
    <w:rsid w:val="009C7BF0"/>
    <w:rsid w:val="009D09EC"/>
    <w:rsid w:val="009D2517"/>
    <w:rsid w:val="009D2DF4"/>
    <w:rsid w:val="009D4D29"/>
    <w:rsid w:val="009D54C4"/>
    <w:rsid w:val="009D5B9A"/>
    <w:rsid w:val="009D63E8"/>
    <w:rsid w:val="009D6740"/>
    <w:rsid w:val="009D70F7"/>
    <w:rsid w:val="009D74A0"/>
    <w:rsid w:val="009D792C"/>
    <w:rsid w:val="009D79AB"/>
    <w:rsid w:val="009D7A9D"/>
    <w:rsid w:val="009D7AFE"/>
    <w:rsid w:val="009E006F"/>
    <w:rsid w:val="009E0406"/>
    <w:rsid w:val="009E1638"/>
    <w:rsid w:val="009E1ED4"/>
    <w:rsid w:val="009E203E"/>
    <w:rsid w:val="009E26AC"/>
    <w:rsid w:val="009E2754"/>
    <w:rsid w:val="009E29AA"/>
    <w:rsid w:val="009E3040"/>
    <w:rsid w:val="009E315B"/>
    <w:rsid w:val="009E31CB"/>
    <w:rsid w:val="009E3362"/>
    <w:rsid w:val="009E440D"/>
    <w:rsid w:val="009E4990"/>
    <w:rsid w:val="009E4DE0"/>
    <w:rsid w:val="009E552E"/>
    <w:rsid w:val="009E5D6D"/>
    <w:rsid w:val="009E65F4"/>
    <w:rsid w:val="009E6D58"/>
    <w:rsid w:val="009E7428"/>
    <w:rsid w:val="009E75C6"/>
    <w:rsid w:val="009F0937"/>
    <w:rsid w:val="009F0C31"/>
    <w:rsid w:val="009F18CE"/>
    <w:rsid w:val="009F22B1"/>
    <w:rsid w:val="009F3F2F"/>
    <w:rsid w:val="009F4F90"/>
    <w:rsid w:val="009F5328"/>
    <w:rsid w:val="009F5A5F"/>
    <w:rsid w:val="009F5B2B"/>
    <w:rsid w:val="009F5C3D"/>
    <w:rsid w:val="009F5E9D"/>
    <w:rsid w:val="009F5F45"/>
    <w:rsid w:val="009F6042"/>
    <w:rsid w:val="009F64FF"/>
    <w:rsid w:val="009F6B67"/>
    <w:rsid w:val="009F7216"/>
    <w:rsid w:val="009F7490"/>
    <w:rsid w:val="009F75DE"/>
    <w:rsid w:val="009F782D"/>
    <w:rsid w:val="009F7A4F"/>
    <w:rsid w:val="009F7F0C"/>
    <w:rsid w:val="00A0026B"/>
    <w:rsid w:val="00A00CCB"/>
    <w:rsid w:val="00A0194A"/>
    <w:rsid w:val="00A020EF"/>
    <w:rsid w:val="00A0215F"/>
    <w:rsid w:val="00A026E2"/>
    <w:rsid w:val="00A033B7"/>
    <w:rsid w:val="00A0380F"/>
    <w:rsid w:val="00A041FB"/>
    <w:rsid w:val="00A04768"/>
    <w:rsid w:val="00A04DAE"/>
    <w:rsid w:val="00A0605C"/>
    <w:rsid w:val="00A074E3"/>
    <w:rsid w:val="00A0797B"/>
    <w:rsid w:val="00A07FC0"/>
    <w:rsid w:val="00A104E9"/>
    <w:rsid w:val="00A11592"/>
    <w:rsid w:val="00A11940"/>
    <w:rsid w:val="00A11DA2"/>
    <w:rsid w:val="00A11E51"/>
    <w:rsid w:val="00A1257C"/>
    <w:rsid w:val="00A12A4F"/>
    <w:rsid w:val="00A12C71"/>
    <w:rsid w:val="00A13419"/>
    <w:rsid w:val="00A14915"/>
    <w:rsid w:val="00A14B59"/>
    <w:rsid w:val="00A14C07"/>
    <w:rsid w:val="00A159D1"/>
    <w:rsid w:val="00A15CFB"/>
    <w:rsid w:val="00A15E5B"/>
    <w:rsid w:val="00A167B2"/>
    <w:rsid w:val="00A1687D"/>
    <w:rsid w:val="00A16893"/>
    <w:rsid w:val="00A16967"/>
    <w:rsid w:val="00A202BB"/>
    <w:rsid w:val="00A20B6A"/>
    <w:rsid w:val="00A2107B"/>
    <w:rsid w:val="00A21286"/>
    <w:rsid w:val="00A223B1"/>
    <w:rsid w:val="00A225A0"/>
    <w:rsid w:val="00A226D4"/>
    <w:rsid w:val="00A22EF2"/>
    <w:rsid w:val="00A22F1F"/>
    <w:rsid w:val="00A23A1B"/>
    <w:rsid w:val="00A23C35"/>
    <w:rsid w:val="00A24266"/>
    <w:rsid w:val="00A24F7B"/>
    <w:rsid w:val="00A25403"/>
    <w:rsid w:val="00A25405"/>
    <w:rsid w:val="00A27B78"/>
    <w:rsid w:val="00A3188D"/>
    <w:rsid w:val="00A33309"/>
    <w:rsid w:val="00A33EC4"/>
    <w:rsid w:val="00A34538"/>
    <w:rsid w:val="00A34C7E"/>
    <w:rsid w:val="00A3553C"/>
    <w:rsid w:val="00A3568B"/>
    <w:rsid w:val="00A362D0"/>
    <w:rsid w:val="00A365A1"/>
    <w:rsid w:val="00A368BF"/>
    <w:rsid w:val="00A374CD"/>
    <w:rsid w:val="00A41AA2"/>
    <w:rsid w:val="00A41AF2"/>
    <w:rsid w:val="00A42782"/>
    <w:rsid w:val="00A43820"/>
    <w:rsid w:val="00A45755"/>
    <w:rsid w:val="00A45EA1"/>
    <w:rsid w:val="00A4668F"/>
    <w:rsid w:val="00A4717A"/>
    <w:rsid w:val="00A4766A"/>
    <w:rsid w:val="00A526F7"/>
    <w:rsid w:val="00A52745"/>
    <w:rsid w:val="00A52BC1"/>
    <w:rsid w:val="00A53656"/>
    <w:rsid w:val="00A558F0"/>
    <w:rsid w:val="00A567A3"/>
    <w:rsid w:val="00A573E2"/>
    <w:rsid w:val="00A6062E"/>
    <w:rsid w:val="00A60F53"/>
    <w:rsid w:val="00A6102E"/>
    <w:rsid w:val="00A62083"/>
    <w:rsid w:val="00A62411"/>
    <w:rsid w:val="00A626C4"/>
    <w:rsid w:val="00A62E42"/>
    <w:rsid w:val="00A634B3"/>
    <w:rsid w:val="00A649E1"/>
    <w:rsid w:val="00A668C9"/>
    <w:rsid w:val="00A66C32"/>
    <w:rsid w:val="00A674C3"/>
    <w:rsid w:val="00A67E14"/>
    <w:rsid w:val="00A67F17"/>
    <w:rsid w:val="00A70312"/>
    <w:rsid w:val="00A70E73"/>
    <w:rsid w:val="00A71334"/>
    <w:rsid w:val="00A716D2"/>
    <w:rsid w:val="00A71EBD"/>
    <w:rsid w:val="00A729B8"/>
    <w:rsid w:val="00A7397B"/>
    <w:rsid w:val="00A73D4A"/>
    <w:rsid w:val="00A74959"/>
    <w:rsid w:val="00A7495E"/>
    <w:rsid w:val="00A753C0"/>
    <w:rsid w:val="00A75533"/>
    <w:rsid w:val="00A75AE3"/>
    <w:rsid w:val="00A76059"/>
    <w:rsid w:val="00A76C53"/>
    <w:rsid w:val="00A76D9B"/>
    <w:rsid w:val="00A778F7"/>
    <w:rsid w:val="00A802B0"/>
    <w:rsid w:val="00A82281"/>
    <w:rsid w:val="00A82437"/>
    <w:rsid w:val="00A82E59"/>
    <w:rsid w:val="00A82F6D"/>
    <w:rsid w:val="00A842B0"/>
    <w:rsid w:val="00A842E7"/>
    <w:rsid w:val="00A84D27"/>
    <w:rsid w:val="00A85619"/>
    <w:rsid w:val="00A871ED"/>
    <w:rsid w:val="00A90089"/>
    <w:rsid w:val="00A90CFB"/>
    <w:rsid w:val="00A92B6C"/>
    <w:rsid w:val="00A92CC0"/>
    <w:rsid w:val="00A933ED"/>
    <w:rsid w:val="00A95D6F"/>
    <w:rsid w:val="00A96060"/>
    <w:rsid w:val="00AA00C6"/>
    <w:rsid w:val="00AA08DE"/>
    <w:rsid w:val="00AA0911"/>
    <w:rsid w:val="00AA0B68"/>
    <w:rsid w:val="00AA2E14"/>
    <w:rsid w:val="00AA39D6"/>
    <w:rsid w:val="00AA3EE8"/>
    <w:rsid w:val="00AA4876"/>
    <w:rsid w:val="00AA5FB1"/>
    <w:rsid w:val="00AA6B7C"/>
    <w:rsid w:val="00AA75DF"/>
    <w:rsid w:val="00AA7992"/>
    <w:rsid w:val="00AB0903"/>
    <w:rsid w:val="00AB1568"/>
    <w:rsid w:val="00AB18FD"/>
    <w:rsid w:val="00AB1937"/>
    <w:rsid w:val="00AB21F0"/>
    <w:rsid w:val="00AB26AC"/>
    <w:rsid w:val="00AB2924"/>
    <w:rsid w:val="00AB3EA8"/>
    <w:rsid w:val="00AB40C2"/>
    <w:rsid w:val="00AB5757"/>
    <w:rsid w:val="00AC03E7"/>
    <w:rsid w:val="00AC0E93"/>
    <w:rsid w:val="00AC1222"/>
    <w:rsid w:val="00AC1D41"/>
    <w:rsid w:val="00AC2692"/>
    <w:rsid w:val="00AC30D0"/>
    <w:rsid w:val="00AC36BF"/>
    <w:rsid w:val="00AC3850"/>
    <w:rsid w:val="00AC4952"/>
    <w:rsid w:val="00AC53E3"/>
    <w:rsid w:val="00AC54B1"/>
    <w:rsid w:val="00AC55B3"/>
    <w:rsid w:val="00AC663B"/>
    <w:rsid w:val="00AC6653"/>
    <w:rsid w:val="00AC6C54"/>
    <w:rsid w:val="00AC7EA2"/>
    <w:rsid w:val="00AD09AD"/>
    <w:rsid w:val="00AD0A27"/>
    <w:rsid w:val="00AD0E4D"/>
    <w:rsid w:val="00AD0F8A"/>
    <w:rsid w:val="00AD1710"/>
    <w:rsid w:val="00AD1727"/>
    <w:rsid w:val="00AD3ADB"/>
    <w:rsid w:val="00AD5A07"/>
    <w:rsid w:val="00AD5D0E"/>
    <w:rsid w:val="00AD633B"/>
    <w:rsid w:val="00AD6405"/>
    <w:rsid w:val="00AD6558"/>
    <w:rsid w:val="00AD6B1E"/>
    <w:rsid w:val="00AD6FE5"/>
    <w:rsid w:val="00AD756B"/>
    <w:rsid w:val="00AE0C86"/>
    <w:rsid w:val="00AE0FB3"/>
    <w:rsid w:val="00AE1A9E"/>
    <w:rsid w:val="00AE3223"/>
    <w:rsid w:val="00AE4565"/>
    <w:rsid w:val="00AE4D9A"/>
    <w:rsid w:val="00AE4DB4"/>
    <w:rsid w:val="00AE5EE7"/>
    <w:rsid w:val="00AE6759"/>
    <w:rsid w:val="00AE6E4F"/>
    <w:rsid w:val="00AE7034"/>
    <w:rsid w:val="00AE750A"/>
    <w:rsid w:val="00AE7A2B"/>
    <w:rsid w:val="00AE7D56"/>
    <w:rsid w:val="00AE7F4F"/>
    <w:rsid w:val="00AE7FB0"/>
    <w:rsid w:val="00AF003B"/>
    <w:rsid w:val="00AF0D9D"/>
    <w:rsid w:val="00AF1112"/>
    <w:rsid w:val="00AF1529"/>
    <w:rsid w:val="00AF1A37"/>
    <w:rsid w:val="00AF1E8D"/>
    <w:rsid w:val="00AF3526"/>
    <w:rsid w:val="00AF417C"/>
    <w:rsid w:val="00AF4189"/>
    <w:rsid w:val="00AF49C3"/>
    <w:rsid w:val="00AF5028"/>
    <w:rsid w:val="00AF5598"/>
    <w:rsid w:val="00AF596E"/>
    <w:rsid w:val="00AF5B24"/>
    <w:rsid w:val="00AF5E81"/>
    <w:rsid w:val="00AF6A25"/>
    <w:rsid w:val="00AF7EBF"/>
    <w:rsid w:val="00AF7F59"/>
    <w:rsid w:val="00B002DE"/>
    <w:rsid w:val="00B003A3"/>
    <w:rsid w:val="00B007BF"/>
    <w:rsid w:val="00B00EBF"/>
    <w:rsid w:val="00B01581"/>
    <w:rsid w:val="00B017F5"/>
    <w:rsid w:val="00B02124"/>
    <w:rsid w:val="00B02126"/>
    <w:rsid w:val="00B021EC"/>
    <w:rsid w:val="00B023D9"/>
    <w:rsid w:val="00B02577"/>
    <w:rsid w:val="00B0280F"/>
    <w:rsid w:val="00B02CA0"/>
    <w:rsid w:val="00B02D00"/>
    <w:rsid w:val="00B02F30"/>
    <w:rsid w:val="00B0314E"/>
    <w:rsid w:val="00B0346D"/>
    <w:rsid w:val="00B03DED"/>
    <w:rsid w:val="00B0423F"/>
    <w:rsid w:val="00B05B17"/>
    <w:rsid w:val="00B05DE7"/>
    <w:rsid w:val="00B06686"/>
    <w:rsid w:val="00B067E0"/>
    <w:rsid w:val="00B07645"/>
    <w:rsid w:val="00B07675"/>
    <w:rsid w:val="00B0791C"/>
    <w:rsid w:val="00B07D33"/>
    <w:rsid w:val="00B11671"/>
    <w:rsid w:val="00B118D3"/>
    <w:rsid w:val="00B11B19"/>
    <w:rsid w:val="00B121F7"/>
    <w:rsid w:val="00B123E3"/>
    <w:rsid w:val="00B12A8F"/>
    <w:rsid w:val="00B1381C"/>
    <w:rsid w:val="00B1398D"/>
    <w:rsid w:val="00B13A6F"/>
    <w:rsid w:val="00B13D13"/>
    <w:rsid w:val="00B13DB3"/>
    <w:rsid w:val="00B13F37"/>
    <w:rsid w:val="00B15671"/>
    <w:rsid w:val="00B160EC"/>
    <w:rsid w:val="00B1622A"/>
    <w:rsid w:val="00B16555"/>
    <w:rsid w:val="00B16ED8"/>
    <w:rsid w:val="00B173E0"/>
    <w:rsid w:val="00B1796E"/>
    <w:rsid w:val="00B17CDB"/>
    <w:rsid w:val="00B17DEB"/>
    <w:rsid w:val="00B20612"/>
    <w:rsid w:val="00B206ED"/>
    <w:rsid w:val="00B213BC"/>
    <w:rsid w:val="00B21654"/>
    <w:rsid w:val="00B21BDD"/>
    <w:rsid w:val="00B2243A"/>
    <w:rsid w:val="00B22895"/>
    <w:rsid w:val="00B22E36"/>
    <w:rsid w:val="00B2392A"/>
    <w:rsid w:val="00B23EEF"/>
    <w:rsid w:val="00B23EF5"/>
    <w:rsid w:val="00B23F57"/>
    <w:rsid w:val="00B2442B"/>
    <w:rsid w:val="00B2465F"/>
    <w:rsid w:val="00B251A7"/>
    <w:rsid w:val="00B2556B"/>
    <w:rsid w:val="00B269F0"/>
    <w:rsid w:val="00B26AA6"/>
    <w:rsid w:val="00B26F62"/>
    <w:rsid w:val="00B278DD"/>
    <w:rsid w:val="00B27EA1"/>
    <w:rsid w:val="00B30117"/>
    <w:rsid w:val="00B3040C"/>
    <w:rsid w:val="00B306EB"/>
    <w:rsid w:val="00B30BBF"/>
    <w:rsid w:val="00B30C7B"/>
    <w:rsid w:val="00B32547"/>
    <w:rsid w:val="00B32944"/>
    <w:rsid w:val="00B33008"/>
    <w:rsid w:val="00B33545"/>
    <w:rsid w:val="00B338C6"/>
    <w:rsid w:val="00B33B87"/>
    <w:rsid w:val="00B34866"/>
    <w:rsid w:val="00B3548E"/>
    <w:rsid w:val="00B35672"/>
    <w:rsid w:val="00B35D24"/>
    <w:rsid w:val="00B36420"/>
    <w:rsid w:val="00B3746E"/>
    <w:rsid w:val="00B400E6"/>
    <w:rsid w:val="00B40193"/>
    <w:rsid w:val="00B40E34"/>
    <w:rsid w:val="00B41334"/>
    <w:rsid w:val="00B4164F"/>
    <w:rsid w:val="00B41ABA"/>
    <w:rsid w:val="00B41E4F"/>
    <w:rsid w:val="00B42A0D"/>
    <w:rsid w:val="00B432E2"/>
    <w:rsid w:val="00B437E8"/>
    <w:rsid w:val="00B43F86"/>
    <w:rsid w:val="00B4444E"/>
    <w:rsid w:val="00B447A2"/>
    <w:rsid w:val="00B44BE5"/>
    <w:rsid w:val="00B44F26"/>
    <w:rsid w:val="00B44F70"/>
    <w:rsid w:val="00B454A9"/>
    <w:rsid w:val="00B454C2"/>
    <w:rsid w:val="00B45564"/>
    <w:rsid w:val="00B456E5"/>
    <w:rsid w:val="00B45DEB"/>
    <w:rsid w:val="00B4722B"/>
    <w:rsid w:val="00B473A9"/>
    <w:rsid w:val="00B47AEA"/>
    <w:rsid w:val="00B50046"/>
    <w:rsid w:val="00B5079D"/>
    <w:rsid w:val="00B509B0"/>
    <w:rsid w:val="00B509FB"/>
    <w:rsid w:val="00B52FC5"/>
    <w:rsid w:val="00B54685"/>
    <w:rsid w:val="00B548D4"/>
    <w:rsid w:val="00B54C4B"/>
    <w:rsid w:val="00B5589D"/>
    <w:rsid w:val="00B55904"/>
    <w:rsid w:val="00B55CA5"/>
    <w:rsid w:val="00B55F6B"/>
    <w:rsid w:val="00B56CA9"/>
    <w:rsid w:val="00B571B8"/>
    <w:rsid w:val="00B57C17"/>
    <w:rsid w:val="00B6071C"/>
    <w:rsid w:val="00B60DEF"/>
    <w:rsid w:val="00B60F44"/>
    <w:rsid w:val="00B60FDC"/>
    <w:rsid w:val="00B61029"/>
    <w:rsid w:val="00B6127C"/>
    <w:rsid w:val="00B61F8A"/>
    <w:rsid w:val="00B61FE0"/>
    <w:rsid w:val="00B622B3"/>
    <w:rsid w:val="00B62CFE"/>
    <w:rsid w:val="00B62D53"/>
    <w:rsid w:val="00B62E12"/>
    <w:rsid w:val="00B63035"/>
    <w:rsid w:val="00B6430F"/>
    <w:rsid w:val="00B648F6"/>
    <w:rsid w:val="00B64CCB"/>
    <w:rsid w:val="00B656C1"/>
    <w:rsid w:val="00B673AA"/>
    <w:rsid w:val="00B67F2E"/>
    <w:rsid w:val="00B701A8"/>
    <w:rsid w:val="00B702E0"/>
    <w:rsid w:val="00B709DE"/>
    <w:rsid w:val="00B71726"/>
    <w:rsid w:val="00B73722"/>
    <w:rsid w:val="00B7448E"/>
    <w:rsid w:val="00B74876"/>
    <w:rsid w:val="00B74E47"/>
    <w:rsid w:val="00B7541C"/>
    <w:rsid w:val="00B75437"/>
    <w:rsid w:val="00B755C2"/>
    <w:rsid w:val="00B7643A"/>
    <w:rsid w:val="00B76DD5"/>
    <w:rsid w:val="00B8036B"/>
    <w:rsid w:val="00B80AFA"/>
    <w:rsid w:val="00B81169"/>
    <w:rsid w:val="00B812E6"/>
    <w:rsid w:val="00B824E9"/>
    <w:rsid w:val="00B82744"/>
    <w:rsid w:val="00B83C1F"/>
    <w:rsid w:val="00B84481"/>
    <w:rsid w:val="00B848A5"/>
    <w:rsid w:val="00B855AE"/>
    <w:rsid w:val="00B85835"/>
    <w:rsid w:val="00B85C79"/>
    <w:rsid w:val="00B865C8"/>
    <w:rsid w:val="00B86B87"/>
    <w:rsid w:val="00B87F11"/>
    <w:rsid w:val="00B90895"/>
    <w:rsid w:val="00B90922"/>
    <w:rsid w:val="00B91855"/>
    <w:rsid w:val="00B928B0"/>
    <w:rsid w:val="00B93036"/>
    <w:rsid w:val="00B933EC"/>
    <w:rsid w:val="00B936F8"/>
    <w:rsid w:val="00B93B46"/>
    <w:rsid w:val="00B93BE3"/>
    <w:rsid w:val="00B94294"/>
    <w:rsid w:val="00B94300"/>
    <w:rsid w:val="00B94454"/>
    <w:rsid w:val="00B94A4D"/>
    <w:rsid w:val="00B94F1A"/>
    <w:rsid w:val="00B9517E"/>
    <w:rsid w:val="00B95DBB"/>
    <w:rsid w:val="00B964E1"/>
    <w:rsid w:val="00B965A4"/>
    <w:rsid w:val="00B97013"/>
    <w:rsid w:val="00B9767B"/>
    <w:rsid w:val="00BA0205"/>
    <w:rsid w:val="00BA049C"/>
    <w:rsid w:val="00BA234A"/>
    <w:rsid w:val="00BA28CA"/>
    <w:rsid w:val="00BA2AAB"/>
    <w:rsid w:val="00BA2BF8"/>
    <w:rsid w:val="00BA3762"/>
    <w:rsid w:val="00BA37CB"/>
    <w:rsid w:val="00BA43B2"/>
    <w:rsid w:val="00BA4403"/>
    <w:rsid w:val="00BA475A"/>
    <w:rsid w:val="00BA500D"/>
    <w:rsid w:val="00BA63EB"/>
    <w:rsid w:val="00BA65EA"/>
    <w:rsid w:val="00BA6A02"/>
    <w:rsid w:val="00BA79D4"/>
    <w:rsid w:val="00BA7B66"/>
    <w:rsid w:val="00BB0612"/>
    <w:rsid w:val="00BB07F8"/>
    <w:rsid w:val="00BB1625"/>
    <w:rsid w:val="00BB262B"/>
    <w:rsid w:val="00BB2F68"/>
    <w:rsid w:val="00BB4451"/>
    <w:rsid w:val="00BB4494"/>
    <w:rsid w:val="00BB457E"/>
    <w:rsid w:val="00BB48BF"/>
    <w:rsid w:val="00BB6123"/>
    <w:rsid w:val="00BB6788"/>
    <w:rsid w:val="00BB725D"/>
    <w:rsid w:val="00BB74B0"/>
    <w:rsid w:val="00BB7F41"/>
    <w:rsid w:val="00BC06D7"/>
    <w:rsid w:val="00BC102C"/>
    <w:rsid w:val="00BC1160"/>
    <w:rsid w:val="00BC15C9"/>
    <w:rsid w:val="00BC275D"/>
    <w:rsid w:val="00BC2906"/>
    <w:rsid w:val="00BC36B9"/>
    <w:rsid w:val="00BC36E1"/>
    <w:rsid w:val="00BC742C"/>
    <w:rsid w:val="00BC767D"/>
    <w:rsid w:val="00BC7FE7"/>
    <w:rsid w:val="00BD0F72"/>
    <w:rsid w:val="00BD15B6"/>
    <w:rsid w:val="00BD2180"/>
    <w:rsid w:val="00BD2E47"/>
    <w:rsid w:val="00BD3664"/>
    <w:rsid w:val="00BD392B"/>
    <w:rsid w:val="00BD3973"/>
    <w:rsid w:val="00BD4081"/>
    <w:rsid w:val="00BD477C"/>
    <w:rsid w:val="00BD4CCF"/>
    <w:rsid w:val="00BD55F9"/>
    <w:rsid w:val="00BD59D8"/>
    <w:rsid w:val="00BD66E6"/>
    <w:rsid w:val="00BD67AF"/>
    <w:rsid w:val="00BD6CD5"/>
    <w:rsid w:val="00BD6F4F"/>
    <w:rsid w:val="00BD769C"/>
    <w:rsid w:val="00BD7B8F"/>
    <w:rsid w:val="00BE124E"/>
    <w:rsid w:val="00BE2EC5"/>
    <w:rsid w:val="00BE3A16"/>
    <w:rsid w:val="00BE4685"/>
    <w:rsid w:val="00BE5F0E"/>
    <w:rsid w:val="00BE62C0"/>
    <w:rsid w:val="00BE794B"/>
    <w:rsid w:val="00BF0308"/>
    <w:rsid w:val="00BF04FD"/>
    <w:rsid w:val="00BF05D0"/>
    <w:rsid w:val="00BF0E95"/>
    <w:rsid w:val="00BF23B0"/>
    <w:rsid w:val="00BF24DE"/>
    <w:rsid w:val="00BF2669"/>
    <w:rsid w:val="00BF3203"/>
    <w:rsid w:val="00BF32DA"/>
    <w:rsid w:val="00BF3CB1"/>
    <w:rsid w:val="00BF4062"/>
    <w:rsid w:val="00BF42A3"/>
    <w:rsid w:val="00BF45CA"/>
    <w:rsid w:val="00BF4A8E"/>
    <w:rsid w:val="00BF595D"/>
    <w:rsid w:val="00BF5FA0"/>
    <w:rsid w:val="00BF640B"/>
    <w:rsid w:val="00BF65FF"/>
    <w:rsid w:val="00BF6A24"/>
    <w:rsid w:val="00BF728A"/>
    <w:rsid w:val="00BF75D0"/>
    <w:rsid w:val="00C0092E"/>
    <w:rsid w:val="00C02310"/>
    <w:rsid w:val="00C030C9"/>
    <w:rsid w:val="00C03ADE"/>
    <w:rsid w:val="00C03D11"/>
    <w:rsid w:val="00C04097"/>
    <w:rsid w:val="00C046F5"/>
    <w:rsid w:val="00C04D4F"/>
    <w:rsid w:val="00C04EE5"/>
    <w:rsid w:val="00C0561B"/>
    <w:rsid w:val="00C0584B"/>
    <w:rsid w:val="00C05B27"/>
    <w:rsid w:val="00C064C2"/>
    <w:rsid w:val="00C06518"/>
    <w:rsid w:val="00C07DE5"/>
    <w:rsid w:val="00C10EF1"/>
    <w:rsid w:val="00C11160"/>
    <w:rsid w:val="00C117F0"/>
    <w:rsid w:val="00C12900"/>
    <w:rsid w:val="00C14772"/>
    <w:rsid w:val="00C14A2E"/>
    <w:rsid w:val="00C14BD2"/>
    <w:rsid w:val="00C15A34"/>
    <w:rsid w:val="00C17464"/>
    <w:rsid w:val="00C1777E"/>
    <w:rsid w:val="00C17CC0"/>
    <w:rsid w:val="00C17D90"/>
    <w:rsid w:val="00C21B33"/>
    <w:rsid w:val="00C21C1E"/>
    <w:rsid w:val="00C21D8E"/>
    <w:rsid w:val="00C224D4"/>
    <w:rsid w:val="00C22C39"/>
    <w:rsid w:val="00C234E2"/>
    <w:rsid w:val="00C240BB"/>
    <w:rsid w:val="00C242DE"/>
    <w:rsid w:val="00C24D13"/>
    <w:rsid w:val="00C24DF4"/>
    <w:rsid w:val="00C24EF7"/>
    <w:rsid w:val="00C261A3"/>
    <w:rsid w:val="00C2622C"/>
    <w:rsid w:val="00C268B0"/>
    <w:rsid w:val="00C26A8F"/>
    <w:rsid w:val="00C30129"/>
    <w:rsid w:val="00C306FA"/>
    <w:rsid w:val="00C30BD4"/>
    <w:rsid w:val="00C30D14"/>
    <w:rsid w:val="00C310A9"/>
    <w:rsid w:val="00C31C58"/>
    <w:rsid w:val="00C31DEB"/>
    <w:rsid w:val="00C335A6"/>
    <w:rsid w:val="00C33667"/>
    <w:rsid w:val="00C3368F"/>
    <w:rsid w:val="00C35112"/>
    <w:rsid w:val="00C363BA"/>
    <w:rsid w:val="00C366D3"/>
    <w:rsid w:val="00C37113"/>
    <w:rsid w:val="00C40027"/>
    <w:rsid w:val="00C40369"/>
    <w:rsid w:val="00C406AD"/>
    <w:rsid w:val="00C40C1B"/>
    <w:rsid w:val="00C40D6B"/>
    <w:rsid w:val="00C40DB7"/>
    <w:rsid w:val="00C410CB"/>
    <w:rsid w:val="00C413C0"/>
    <w:rsid w:val="00C42DDF"/>
    <w:rsid w:val="00C440BA"/>
    <w:rsid w:val="00C441BC"/>
    <w:rsid w:val="00C4455C"/>
    <w:rsid w:val="00C45651"/>
    <w:rsid w:val="00C45C85"/>
    <w:rsid w:val="00C46F37"/>
    <w:rsid w:val="00C46FAE"/>
    <w:rsid w:val="00C474A6"/>
    <w:rsid w:val="00C50436"/>
    <w:rsid w:val="00C510D5"/>
    <w:rsid w:val="00C51A4D"/>
    <w:rsid w:val="00C51B5A"/>
    <w:rsid w:val="00C51C10"/>
    <w:rsid w:val="00C51FC2"/>
    <w:rsid w:val="00C52058"/>
    <w:rsid w:val="00C52700"/>
    <w:rsid w:val="00C52768"/>
    <w:rsid w:val="00C5312F"/>
    <w:rsid w:val="00C53F4B"/>
    <w:rsid w:val="00C552E9"/>
    <w:rsid w:val="00C561C3"/>
    <w:rsid w:val="00C5640D"/>
    <w:rsid w:val="00C56AF2"/>
    <w:rsid w:val="00C576C1"/>
    <w:rsid w:val="00C57993"/>
    <w:rsid w:val="00C57A02"/>
    <w:rsid w:val="00C57A1C"/>
    <w:rsid w:val="00C57B74"/>
    <w:rsid w:val="00C57BA1"/>
    <w:rsid w:val="00C57ED8"/>
    <w:rsid w:val="00C60B47"/>
    <w:rsid w:val="00C60B5E"/>
    <w:rsid w:val="00C618C5"/>
    <w:rsid w:val="00C62122"/>
    <w:rsid w:val="00C63C25"/>
    <w:rsid w:val="00C6576D"/>
    <w:rsid w:val="00C65958"/>
    <w:rsid w:val="00C65E12"/>
    <w:rsid w:val="00C661AF"/>
    <w:rsid w:val="00C67025"/>
    <w:rsid w:val="00C6764B"/>
    <w:rsid w:val="00C7021A"/>
    <w:rsid w:val="00C70422"/>
    <w:rsid w:val="00C706CE"/>
    <w:rsid w:val="00C70828"/>
    <w:rsid w:val="00C70A47"/>
    <w:rsid w:val="00C7189F"/>
    <w:rsid w:val="00C72385"/>
    <w:rsid w:val="00C7280E"/>
    <w:rsid w:val="00C73BF4"/>
    <w:rsid w:val="00C73CD6"/>
    <w:rsid w:val="00C74282"/>
    <w:rsid w:val="00C747D6"/>
    <w:rsid w:val="00C74EEB"/>
    <w:rsid w:val="00C80840"/>
    <w:rsid w:val="00C828C0"/>
    <w:rsid w:val="00C82AEA"/>
    <w:rsid w:val="00C82CBD"/>
    <w:rsid w:val="00C82CD8"/>
    <w:rsid w:val="00C82F5A"/>
    <w:rsid w:val="00C83A68"/>
    <w:rsid w:val="00C853DF"/>
    <w:rsid w:val="00C8596C"/>
    <w:rsid w:val="00C85D54"/>
    <w:rsid w:val="00C85E59"/>
    <w:rsid w:val="00C866B7"/>
    <w:rsid w:val="00C8703C"/>
    <w:rsid w:val="00C876F7"/>
    <w:rsid w:val="00C90459"/>
    <w:rsid w:val="00C9053D"/>
    <w:rsid w:val="00C90AAD"/>
    <w:rsid w:val="00C90DB6"/>
    <w:rsid w:val="00C910FB"/>
    <w:rsid w:val="00C92E2F"/>
    <w:rsid w:val="00C93D63"/>
    <w:rsid w:val="00C941CA"/>
    <w:rsid w:val="00C94B62"/>
    <w:rsid w:val="00C94C7D"/>
    <w:rsid w:val="00C94E7D"/>
    <w:rsid w:val="00C95F7B"/>
    <w:rsid w:val="00C96927"/>
    <w:rsid w:val="00C978AB"/>
    <w:rsid w:val="00C97C7F"/>
    <w:rsid w:val="00C97E46"/>
    <w:rsid w:val="00C97E4D"/>
    <w:rsid w:val="00C97E80"/>
    <w:rsid w:val="00CA018C"/>
    <w:rsid w:val="00CA0725"/>
    <w:rsid w:val="00CA08D5"/>
    <w:rsid w:val="00CA0FDF"/>
    <w:rsid w:val="00CA1398"/>
    <w:rsid w:val="00CA1DDC"/>
    <w:rsid w:val="00CA287B"/>
    <w:rsid w:val="00CA4342"/>
    <w:rsid w:val="00CA4379"/>
    <w:rsid w:val="00CA5387"/>
    <w:rsid w:val="00CA61B4"/>
    <w:rsid w:val="00CB0090"/>
    <w:rsid w:val="00CB00AC"/>
    <w:rsid w:val="00CB0B51"/>
    <w:rsid w:val="00CB1D86"/>
    <w:rsid w:val="00CB28C8"/>
    <w:rsid w:val="00CB29DE"/>
    <w:rsid w:val="00CB3105"/>
    <w:rsid w:val="00CB4214"/>
    <w:rsid w:val="00CB46CA"/>
    <w:rsid w:val="00CB4A23"/>
    <w:rsid w:val="00CB4ACE"/>
    <w:rsid w:val="00CB5764"/>
    <w:rsid w:val="00CB5991"/>
    <w:rsid w:val="00CB60EC"/>
    <w:rsid w:val="00CB6F63"/>
    <w:rsid w:val="00CB6FF5"/>
    <w:rsid w:val="00CB7970"/>
    <w:rsid w:val="00CB7B45"/>
    <w:rsid w:val="00CC0226"/>
    <w:rsid w:val="00CC0442"/>
    <w:rsid w:val="00CC2BB1"/>
    <w:rsid w:val="00CC37BE"/>
    <w:rsid w:val="00CC4643"/>
    <w:rsid w:val="00CC47AE"/>
    <w:rsid w:val="00CC4951"/>
    <w:rsid w:val="00CC4E61"/>
    <w:rsid w:val="00CC4E63"/>
    <w:rsid w:val="00CC5A16"/>
    <w:rsid w:val="00CC6536"/>
    <w:rsid w:val="00CC69AA"/>
    <w:rsid w:val="00CD010B"/>
    <w:rsid w:val="00CD0736"/>
    <w:rsid w:val="00CD0A43"/>
    <w:rsid w:val="00CD0A70"/>
    <w:rsid w:val="00CD18BD"/>
    <w:rsid w:val="00CD18D6"/>
    <w:rsid w:val="00CD1B1E"/>
    <w:rsid w:val="00CD3513"/>
    <w:rsid w:val="00CD36C2"/>
    <w:rsid w:val="00CD3B6F"/>
    <w:rsid w:val="00CD4BE7"/>
    <w:rsid w:val="00CD4C58"/>
    <w:rsid w:val="00CD53E3"/>
    <w:rsid w:val="00CD625E"/>
    <w:rsid w:val="00CD6E54"/>
    <w:rsid w:val="00CD700E"/>
    <w:rsid w:val="00CE1223"/>
    <w:rsid w:val="00CE1423"/>
    <w:rsid w:val="00CE1CE5"/>
    <w:rsid w:val="00CE2348"/>
    <w:rsid w:val="00CE3424"/>
    <w:rsid w:val="00CE3E79"/>
    <w:rsid w:val="00CE4A29"/>
    <w:rsid w:val="00CE4C5C"/>
    <w:rsid w:val="00CE5A8A"/>
    <w:rsid w:val="00CE5BC5"/>
    <w:rsid w:val="00CE6D26"/>
    <w:rsid w:val="00CE7DA0"/>
    <w:rsid w:val="00CF057F"/>
    <w:rsid w:val="00CF331E"/>
    <w:rsid w:val="00CF344D"/>
    <w:rsid w:val="00CF3688"/>
    <w:rsid w:val="00CF3929"/>
    <w:rsid w:val="00CF3AA7"/>
    <w:rsid w:val="00CF52C4"/>
    <w:rsid w:val="00CF5A53"/>
    <w:rsid w:val="00CF5D0E"/>
    <w:rsid w:val="00CF6123"/>
    <w:rsid w:val="00CF715F"/>
    <w:rsid w:val="00CF7280"/>
    <w:rsid w:val="00CF7F25"/>
    <w:rsid w:val="00D0000D"/>
    <w:rsid w:val="00D0051A"/>
    <w:rsid w:val="00D00933"/>
    <w:rsid w:val="00D00E32"/>
    <w:rsid w:val="00D0165C"/>
    <w:rsid w:val="00D01AAD"/>
    <w:rsid w:val="00D01F6E"/>
    <w:rsid w:val="00D02F2E"/>
    <w:rsid w:val="00D039B3"/>
    <w:rsid w:val="00D040B1"/>
    <w:rsid w:val="00D048BB"/>
    <w:rsid w:val="00D04E1B"/>
    <w:rsid w:val="00D05B81"/>
    <w:rsid w:val="00D05C67"/>
    <w:rsid w:val="00D07261"/>
    <w:rsid w:val="00D07957"/>
    <w:rsid w:val="00D07D6E"/>
    <w:rsid w:val="00D101E9"/>
    <w:rsid w:val="00D108CD"/>
    <w:rsid w:val="00D11353"/>
    <w:rsid w:val="00D1135B"/>
    <w:rsid w:val="00D12BCA"/>
    <w:rsid w:val="00D15BB4"/>
    <w:rsid w:val="00D16189"/>
    <w:rsid w:val="00D16B47"/>
    <w:rsid w:val="00D16D14"/>
    <w:rsid w:val="00D170FA"/>
    <w:rsid w:val="00D1780D"/>
    <w:rsid w:val="00D2023E"/>
    <w:rsid w:val="00D205E4"/>
    <w:rsid w:val="00D2094A"/>
    <w:rsid w:val="00D20B14"/>
    <w:rsid w:val="00D21467"/>
    <w:rsid w:val="00D22E77"/>
    <w:rsid w:val="00D2316F"/>
    <w:rsid w:val="00D23AF2"/>
    <w:rsid w:val="00D23C37"/>
    <w:rsid w:val="00D23F36"/>
    <w:rsid w:val="00D2437A"/>
    <w:rsid w:val="00D24463"/>
    <w:rsid w:val="00D24BFB"/>
    <w:rsid w:val="00D24E81"/>
    <w:rsid w:val="00D25FE9"/>
    <w:rsid w:val="00D260DE"/>
    <w:rsid w:val="00D264D9"/>
    <w:rsid w:val="00D2692E"/>
    <w:rsid w:val="00D2748F"/>
    <w:rsid w:val="00D30D95"/>
    <w:rsid w:val="00D314FF"/>
    <w:rsid w:val="00D31F4C"/>
    <w:rsid w:val="00D32918"/>
    <w:rsid w:val="00D3324B"/>
    <w:rsid w:val="00D33338"/>
    <w:rsid w:val="00D33A62"/>
    <w:rsid w:val="00D33C16"/>
    <w:rsid w:val="00D33C60"/>
    <w:rsid w:val="00D343A3"/>
    <w:rsid w:val="00D34A52"/>
    <w:rsid w:val="00D3561E"/>
    <w:rsid w:val="00D35C52"/>
    <w:rsid w:val="00D36A0C"/>
    <w:rsid w:val="00D36EF9"/>
    <w:rsid w:val="00D36F01"/>
    <w:rsid w:val="00D36F12"/>
    <w:rsid w:val="00D3736F"/>
    <w:rsid w:val="00D37845"/>
    <w:rsid w:val="00D37FCF"/>
    <w:rsid w:val="00D41529"/>
    <w:rsid w:val="00D41709"/>
    <w:rsid w:val="00D41752"/>
    <w:rsid w:val="00D42218"/>
    <w:rsid w:val="00D42529"/>
    <w:rsid w:val="00D42CB0"/>
    <w:rsid w:val="00D42F44"/>
    <w:rsid w:val="00D435FC"/>
    <w:rsid w:val="00D443A1"/>
    <w:rsid w:val="00D44C96"/>
    <w:rsid w:val="00D4582D"/>
    <w:rsid w:val="00D45A3A"/>
    <w:rsid w:val="00D460F1"/>
    <w:rsid w:val="00D4668B"/>
    <w:rsid w:val="00D46766"/>
    <w:rsid w:val="00D46896"/>
    <w:rsid w:val="00D47324"/>
    <w:rsid w:val="00D47A95"/>
    <w:rsid w:val="00D47E93"/>
    <w:rsid w:val="00D50A27"/>
    <w:rsid w:val="00D50E86"/>
    <w:rsid w:val="00D51509"/>
    <w:rsid w:val="00D51816"/>
    <w:rsid w:val="00D52552"/>
    <w:rsid w:val="00D5261E"/>
    <w:rsid w:val="00D5346D"/>
    <w:rsid w:val="00D53581"/>
    <w:rsid w:val="00D539C6"/>
    <w:rsid w:val="00D53A0A"/>
    <w:rsid w:val="00D53C2C"/>
    <w:rsid w:val="00D552B1"/>
    <w:rsid w:val="00D55AFF"/>
    <w:rsid w:val="00D55ED8"/>
    <w:rsid w:val="00D564C9"/>
    <w:rsid w:val="00D5659B"/>
    <w:rsid w:val="00D56E66"/>
    <w:rsid w:val="00D57889"/>
    <w:rsid w:val="00D57FCB"/>
    <w:rsid w:val="00D60BBF"/>
    <w:rsid w:val="00D60DE0"/>
    <w:rsid w:val="00D6115C"/>
    <w:rsid w:val="00D61253"/>
    <w:rsid w:val="00D61791"/>
    <w:rsid w:val="00D6229B"/>
    <w:rsid w:val="00D62C3A"/>
    <w:rsid w:val="00D6408B"/>
    <w:rsid w:val="00D64211"/>
    <w:rsid w:val="00D647CD"/>
    <w:rsid w:val="00D64E79"/>
    <w:rsid w:val="00D64FA0"/>
    <w:rsid w:val="00D651B5"/>
    <w:rsid w:val="00D66244"/>
    <w:rsid w:val="00D6758E"/>
    <w:rsid w:val="00D678AC"/>
    <w:rsid w:val="00D67963"/>
    <w:rsid w:val="00D67F1D"/>
    <w:rsid w:val="00D70888"/>
    <w:rsid w:val="00D71842"/>
    <w:rsid w:val="00D724CC"/>
    <w:rsid w:val="00D72637"/>
    <w:rsid w:val="00D739BD"/>
    <w:rsid w:val="00D74A31"/>
    <w:rsid w:val="00D74CA9"/>
    <w:rsid w:val="00D74F13"/>
    <w:rsid w:val="00D74F44"/>
    <w:rsid w:val="00D7501C"/>
    <w:rsid w:val="00D77026"/>
    <w:rsid w:val="00D77311"/>
    <w:rsid w:val="00D776B9"/>
    <w:rsid w:val="00D77E10"/>
    <w:rsid w:val="00D80F29"/>
    <w:rsid w:val="00D813C2"/>
    <w:rsid w:val="00D81EB9"/>
    <w:rsid w:val="00D82427"/>
    <w:rsid w:val="00D826A4"/>
    <w:rsid w:val="00D8314A"/>
    <w:rsid w:val="00D83302"/>
    <w:rsid w:val="00D833D3"/>
    <w:rsid w:val="00D8386F"/>
    <w:rsid w:val="00D84209"/>
    <w:rsid w:val="00D8477C"/>
    <w:rsid w:val="00D850BD"/>
    <w:rsid w:val="00D85CF4"/>
    <w:rsid w:val="00D87A3E"/>
    <w:rsid w:val="00D87AAE"/>
    <w:rsid w:val="00D90795"/>
    <w:rsid w:val="00D91592"/>
    <w:rsid w:val="00D91BAC"/>
    <w:rsid w:val="00D9238D"/>
    <w:rsid w:val="00D94E46"/>
    <w:rsid w:val="00D94FD3"/>
    <w:rsid w:val="00D9522B"/>
    <w:rsid w:val="00D95E52"/>
    <w:rsid w:val="00D96107"/>
    <w:rsid w:val="00D9705D"/>
    <w:rsid w:val="00D974AD"/>
    <w:rsid w:val="00D97814"/>
    <w:rsid w:val="00D97D1E"/>
    <w:rsid w:val="00DA0387"/>
    <w:rsid w:val="00DA05D3"/>
    <w:rsid w:val="00DA06EE"/>
    <w:rsid w:val="00DA1FE1"/>
    <w:rsid w:val="00DA2FD1"/>
    <w:rsid w:val="00DA336E"/>
    <w:rsid w:val="00DA344A"/>
    <w:rsid w:val="00DA3C91"/>
    <w:rsid w:val="00DA3DAF"/>
    <w:rsid w:val="00DA476D"/>
    <w:rsid w:val="00DA4AB4"/>
    <w:rsid w:val="00DA6109"/>
    <w:rsid w:val="00DA6689"/>
    <w:rsid w:val="00DA6BC3"/>
    <w:rsid w:val="00DB0362"/>
    <w:rsid w:val="00DB06D6"/>
    <w:rsid w:val="00DB0DAA"/>
    <w:rsid w:val="00DB1743"/>
    <w:rsid w:val="00DB227B"/>
    <w:rsid w:val="00DB29D6"/>
    <w:rsid w:val="00DB34D8"/>
    <w:rsid w:val="00DB3F48"/>
    <w:rsid w:val="00DB4C70"/>
    <w:rsid w:val="00DB4EB3"/>
    <w:rsid w:val="00DB5649"/>
    <w:rsid w:val="00DB6462"/>
    <w:rsid w:val="00DB6C74"/>
    <w:rsid w:val="00DB6DF2"/>
    <w:rsid w:val="00DB7441"/>
    <w:rsid w:val="00DB7EE6"/>
    <w:rsid w:val="00DC0F67"/>
    <w:rsid w:val="00DC1226"/>
    <w:rsid w:val="00DC1C97"/>
    <w:rsid w:val="00DC3FAD"/>
    <w:rsid w:val="00DC4369"/>
    <w:rsid w:val="00DC62B3"/>
    <w:rsid w:val="00DC669B"/>
    <w:rsid w:val="00DC78D9"/>
    <w:rsid w:val="00DC7C5D"/>
    <w:rsid w:val="00DC7D17"/>
    <w:rsid w:val="00DC7F8A"/>
    <w:rsid w:val="00DD0262"/>
    <w:rsid w:val="00DD04CB"/>
    <w:rsid w:val="00DD0AC2"/>
    <w:rsid w:val="00DD2CF9"/>
    <w:rsid w:val="00DD31C2"/>
    <w:rsid w:val="00DD3678"/>
    <w:rsid w:val="00DD428D"/>
    <w:rsid w:val="00DD5CE8"/>
    <w:rsid w:val="00DD605A"/>
    <w:rsid w:val="00DD6CD8"/>
    <w:rsid w:val="00DD6E33"/>
    <w:rsid w:val="00DD7D19"/>
    <w:rsid w:val="00DE08B0"/>
    <w:rsid w:val="00DE0EA5"/>
    <w:rsid w:val="00DE120A"/>
    <w:rsid w:val="00DE215B"/>
    <w:rsid w:val="00DE2434"/>
    <w:rsid w:val="00DE3525"/>
    <w:rsid w:val="00DE511B"/>
    <w:rsid w:val="00DE5E82"/>
    <w:rsid w:val="00DE63E7"/>
    <w:rsid w:val="00DE71BB"/>
    <w:rsid w:val="00DE7814"/>
    <w:rsid w:val="00DE7F42"/>
    <w:rsid w:val="00DF17F7"/>
    <w:rsid w:val="00DF2260"/>
    <w:rsid w:val="00DF29BC"/>
    <w:rsid w:val="00DF29E8"/>
    <w:rsid w:val="00DF2C41"/>
    <w:rsid w:val="00DF3333"/>
    <w:rsid w:val="00DF4A41"/>
    <w:rsid w:val="00DF4A6E"/>
    <w:rsid w:val="00DF585C"/>
    <w:rsid w:val="00DF5C79"/>
    <w:rsid w:val="00DF66B7"/>
    <w:rsid w:val="00DF677F"/>
    <w:rsid w:val="00DF69BF"/>
    <w:rsid w:val="00DF6BBD"/>
    <w:rsid w:val="00DF76DC"/>
    <w:rsid w:val="00DF7A9F"/>
    <w:rsid w:val="00DF7FEB"/>
    <w:rsid w:val="00E0008A"/>
    <w:rsid w:val="00E005A3"/>
    <w:rsid w:val="00E011E9"/>
    <w:rsid w:val="00E014F9"/>
    <w:rsid w:val="00E016CC"/>
    <w:rsid w:val="00E022A6"/>
    <w:rsid w:val="00E0238A"/>
    <w:rsid w:val="00E0268A"/>
    <w:rsid w:val="00E02F33"/>
    <w:rsid w:val="00E039BA"/>
    <w:rsid w:val="00E043E0"/>
    <w:rsid w:val="00E047B4"/>
    <w:rsid w:val="00E05331"/>
    <w:rsid w:val="00E05366"/>
    <w:rsid w:val="00E05E4B"/>
    <w:rsid w:val="00E05F9E"/>
    <w:rsid w:val="00E06EE4"/>
    <w:rsid w:val="00E07336"/>
    <w:rsid w:val="00E079DD"/>
    <w:rsid w:val="00E07BA4"/>
    <w:rsid w:val="00E07C95"/>
    <w:rsid w:val="00E10C85"/>
    <w:rsid w:val="00E10D81"/>
    <w:rsid w:val="00E10F8A"/>
    <w:rsid w:val="00E11262"/>
    <w:rsid w:val="00E1221D"/>
    <w:rsid w:val="00E12F72"/>
    <w:rsid w:val="00E130AC"/>
    <w:rsid w:val="00E134B5"/>
    <w:rsid w:val="00E13B52"/>
    <w:rsid w:val="00E14EE8"/>
    <w:rsid w:val="00E1505F"/>
    <w:rsid w:val="00E15E62"/>
    <w:rsid w:val="00E15FE2"/>
    <w:rsid w:val="00E162A9"/>
    <w:rsid w:val="00E1677D"/>
    <w:rsid w:val="00E16BC4"/>
    <w:rsid w:val="00E16DAA"/>
    <w:rsid w:val="00E16FCF"/>
    <w:rsid w:val="00E2048E"/>
    <w:rsid w:val="00E20AF9"/>
    <w:rsid w:val="00E2113C"/>
    <w:rsid w:val="00E217C6"/>
    <w:rsid w:val="00E21A05"/>
    <w:rsid w:val="00E2204E"/>
    <w:rsid w:val="00E221C3"/>
    <w:rsid w:val="00E2229E"/>
    <w:rsid w:val="00E227D5"/>
    <w:rsid w:val="00E23052"/>
    <w:rsid w:val="00E244E7"/>
    <w:rsid w:val="00E24553"/>
    <w:rsid w:val="00E246FD"/>
    <w:rsid w:val="00E247C3"/>
    <w:rsid w:val="00E24A92"/>
    <w:rsid w:val="00E24E86"/>
    <w:rsid w:val="00E24FB5"/>
    <w:rsid w:val="00E25353"/>
    <w:rsid w:val="00E25527"/>
    <w:rsid w:val="00E26182"/>
    <w:rsid w:val="00E27094"/>
    <w:rsid w:val="00E270E3"/>
    <w:rsid w:val="00E30BB7"/>
    <w:rsid w:val="00E31644"/>
    <w:rsid w:val="00E32A0F"/>
    <w:rsid w:val="00E32C48"/>
    <w:rsid w:val="00E32DEE"/>
    <w:rsid w:val="00E32FB7"/>
    <w:rsid w:val="00E331B0"/>
    <w:rsid w:val="00E335BC"/>
    <w:rsid w:val="00E33A42"/>
    <w:rsid w:val="00E33B76"/>
    <w:rsid w:val="00E35B31"/>
    <w:rsid w:val="00E36479"/>
    <w:rsid w:val="00E37280"/>
    <w:rsid w:val="00E40208"/>
    <w:rsid w:val="00E41ED1"/>
    <w:rsid w:val="00E42170"/>
    <w:rsid w:val="00E42FF0"/>
    <w:rsid w:val="00E435BE"/>
    <w:rsid w:val="00E43875"/>
    <w:rsid w:val="00E44083"/>
    <w:rsid w:val="00E441C6"/>
    <w:rsid w:val="00E44456"/>
    <w:rsid w:val="00E44CF4"/>
    <w:rsid w:val="00E4600A"/>
    <w:rsid w:val="00E4614D"/>
    <w:rsid w:val="00E46DB6"/>
    <w:rsid w:val="00E47027"/>
    <w:rsid w:val="00E47BED"/>
    <w:rsid w:val="00E47D13"/>
    <w:rsid w:val="00E50ECC"/>
    <w:rsid w:val="00E5109B"/>
    <w:rsid w:val="00E51BF1"/>
    <w:rsid w:val="00E536D9"/>
    <w:rsid w:val="00E5394B"/>
    <w:rsid w:val="00E53ABA"/>
    <w:rsid w:val="00E53AF9"/>
    <w:rsid w:val="00E53E18"/>
    <w:rsid w:val="00E53EC6"/>
    <w:rsid w:val="00E547CF"/>
    <w:rsid w:val="00E54B78"/>
    <w:rsid w:val="00E54C62"/>
    <w:rsid w:val="00E55026"/>
    <w:rsid w:val="00E55269"/>
    <w:rsid w:val="00E5566D"/>
    <w:rsid w:val="00E56272"/>
    <w:rsid w:val="00E56E63"/>
    <w:rsid w:val="00E60EEC"/>
    <w:rsid w:val="00E60FBB"/>
    <w:rsid w:val="00E61403"/>
    <w:rsid w:val="00E6302D"/>
    <w:rsid w:val="00E6308F"/>
    <w:rsid w:val="00E631F6"/>
    <w:rsid w:val="00E635B7"/>
    <w:rsid w:val="00E64018"/>
    <w:rsid w:val="00E6426A"/>
    <w:rsid w:val="00E6496B"/>
    <w:rsid w:val="00E655E8"/>
    <w:rsid w:val="00E66AED"/>
    <w:rsid w:val="00E679AF"/>
    <w:rsid w:val="00E70057"/>
    <w:rsid w:val="00E70E07"/>
    <w:rsid w:val="00E7308A"/>
    <w:rsid w:val="00E7311A"/>
    <w:rsid w:val="00E73974"/>
    <w:rsid w:val="00E74734"/>
    <w:rsid w:val="00E777A3"/>
    <w:rsid w:val="00E77808"/>
    <w:rsid w:val="00E77DDF"/>
    <w:rsid w:val="00E80F3A"/>
    <w:rsid w:val="00E811F0"/>
    <w:rsid w:val="00E8158A"/>
    <w:rsid w:val="00E8489A"/>
    <w:rsid w:val="00E84C9A"/>
    <w:rsid w:val="00E85808"/>
    <w:rsid w:val="00E8600A"/>
    <w:rsid w:val="00E87D1A"/>
    <w:rsid w:val="00E90B11"/>
    <w:rsid w:val="00E9243C"/>
    <w:rsid w:val="00E9248D"/>
    <w:rsid w:val="00E93106"/>
    <w:rsid w:val="00E9402A"/>
    <w:rsid w:val="00E94825"/>
    <w:rsid w:val="00E94E3F"/>
    <w:rsid w:val="00E9508A"/>
    <w:rsid w:val="00E95A9E"/>
    <w:rsid w:val="00E9615B"/>
    <w:rsid w:val="00E9630E"/>
    <w:rsid w:val="00E96541"/>
    <w:rsid w:val="00E966B7"/>
    <w:rsid w:val="00E969B0"/>
    <w:rsid w:val="00E97249"/>
    <w:rsid w:val="00E9742A"/>
    <w:rsid w:val="00E9769C"/>
    <w:rsid w:val="00EA1B4A"/>
    <w:rsid w:val="00EA2940"/>
    <w:rsid w:val="00EA37EA"/>
    <w:rsid w:val="00EA40F4"/>
    <w:rsid w:val="00EA4E36"/>
    <w:rsid w:val="00EA544E"/>
    <w:rsid w:val="00EA62DA"/>
    <w:rsid w:val="00EB04F0"/>
    <w:rsid w:val="00EB1475"/>
    <w:rsid w:val="00EB1612"/>
    <w:rsid w:val="00EB1A17"/>
    <w:rsid w:val="00EB2434"/>
    <w:rsid w:val="00EB36C4"/>
    <w:rsid w:val="00EB4B0E"/>
    <w:rsid w:val="00EB4C40"/>
    <w:rsid w:val="00EB57FC"/>
    <w:rsid w:val="00EB5AB8"/>
    <w:rsid w:val="00EB60BC"/>
    <w:rsid w:val="00EB633B"/>
    <w:rsid w:val="00EB711C"/>
    <w:rsid w:val="00EB7163"/>
    <w:rsid w:val="00EB7C31"/>
    <w:rsid w:val="00EC1929"/>
    <w:rsid w:val="00EC1DC7"/>
    <w:rsid w:val="00EC2079"/>
    <w:rsid w:val="00EC2A77"/>
    <w:rsid w:val="00EC362C"/>
    <w:rsid w:val="00EC4219"/>
    <w:rsid w:val="00EC4379"/>
    <w:rsid w:val="00EC45A6"/>
    <w:rsid w:val="00EC4F4D"/>
    <w:rsid w:val="00EC4FDA"/>
    <w:rsid w:val="00EC535D"/>
    <w:rsid w:val="00EC5AD1"/>
    <w:rsid w:val="00EC6937"/>
    <w:rsid w:val="00EC7084"/>
    <w:rsid w:val="00EC7359"/>
    <w:rsid w:val="00EC771D"/>
    <w:rsid w:val="00ED0104"/>
    <w:rsid w:val="00ED0234"/>
    <w:rsid w:val="00ED0DAB"/>
    <w:rsid w:val="00ED13EA"/>
    <w:rsid w:val="00ED15A9"/>
    <w:rsid w:val="00ED182C"/>
    <w:rsid w:val="00ED1ABC"/>
    <w:rsid w:val="00ED20B2"/>
    <w:rsid w:val="00ED2A45"/>
    <w:rsid w:val="00ED397C"/>
    <w:rsid w:val="00ED43DD"/>
    <w:rsid w:val="00ED58EE"/>
    <w:rsid w:val="00ED6C62"/>
    <w:rsid w:val="00ED6DD2"/>
    <w:rsid w:val="00ED710C"/>
    <w:rsid w:val="00ED7390"/>
    <w:rsid w:val="00ED7C28"/>
    <w:rsid w:val="00ED7D86"/>
    <w:rsid w:val="00EE08B4"/>
    <w:rsid w:val="00EE1C8F"/>
    <w:rsid w:val="00EE2624"/>
    <w:rsid w:val="00EE3815"/>
    <w:rsid w:val="00EE397D"/>
    <w:rsid w:val="00EE4634"/>
    <w:rsid w:val="00EE54AE"/>
    <w:rsid w:val="00EE559E"/>
    <w:rsid w:val="00EE5F6C"/>
    <w:rsid w:val="00EE600E"/>
    <w:rsid w:val="00EE6D49"/>
    <w:rsid w:val="00EE71FE"/>
    <w:rsid w:val="00EE743D"/>
    <w:rsid w:val="00EE7880"/>
    <w:rsid w:val="00EE79DA"/>
    <w:rsid w:val="00EF02E7"/>
    <w:rsid w:val="00EF0A2F"/>
    <w:rsid w:val="00EF0BB6"/>
    <w:rsid w:val="00EF322F"/>
    <w:rsid w:val="00EF350B"/>
    <w:rsid w:val="00EF4335"/>
    <w:rsid w:val="00EF465E"/>
    <w:rsid w:val="00EF4A65"/>
    <w:rsid w:val="00EF5F1A"/>
    <w:rsid w:val="00EF6460"/>
    <w:rsid w:val="00EF73A9"/>
    <w:rsid w:val="00F01943"/>
    <w:rsid w:val="00F01B90"/>
    <w:rsid w:val="00F022A3"/>
    <w:rsid w:val="00F0270F"/>
    <w:rsid w:val="00F02FAA"/>
    <w:rsid w:val="00F033ED"/>
    <w:rsid w:val="00F044EB"/>
    <w:rsid w:val="00F052DB"/>
    <w:rsid w:val="00F055B9"/>
    <w:rsid w:val="00F0589F"/>
    <w:rsid w:val="00F05C0A"/>
    <w:rsid w:val="00F06805"/>
    <w:rsid w:val="00F072C5"/>
    <w:rsid w:val="00F101C1"/>
    <w:rsid w:val="00F104A2"/>
    <w:rsid w:val="00F10F8C"/>
    <w:rsid w:val="00F12826"/>
    <w:rsid w:val="00F12F3D"/>
    <w:rsid w:val="00F13256"/>
    <w:rsid w:val="00F135CD"/>
    <w:rsid w:val="00F1361F"/>
    <w:rsid w:val="00F1495C"/>
    <w:rsid w:val="00F14D54"/>
    <w:rsid w:val="00F15A56"/>
    <w:rsid w:val="00F15FA6"/>
    <w:rsid w:val="00F17CD6"/>
    <w:rsid w:val="00F17EB0"/>
    <w:rsid w:val="00F20E8A"/>
    <w:rsid w:val="00F21C0D"/>
    <w:rsid w:val="00F23060"/>
    <w:rsid w:val="00F23161"/>
    <w:rsid w:val="00F231C5"/>
    <w:rsid w:val="00F239D6"/>
    <w:rsid w:val="00F255D5"/>
    <w:rsid w:val="00F25EDA"/>
    <w:rsid w:val="00F26479"/>
    <w:rsid w:val="00F26DD1"/>
    <w:rsid w:val="00F26E29"/>
    <w:rsid w:val="00F276C2"/>
    <w:rsid w:val="00F27B0D"/>
    <w:rsid w:val="00F27E1B"/>
    <w:rsid w:val="00F30BD5"/>
    <w:rsid w:val="00F312D6"/>
    <w:rsid w:val="00F31EA5"/>
    <w:rsid w:val="00F3295C"/>
    <w:rsid w:val="00F3297F"/>
    <w:rsid w:val="00F32D7B"/>
    <w:rsid w:val="00F3465C"/>
    <w:rsid w:val="00F352C5"/>
    <w:rsid w:val="00F358B5"/>
    <w:rsid w:val="00F35D71"/>
    <w:rsid w:val="00F36FEF"/>
    <w:rsid w:val="00F37083"/>
    <w:rsid w:val="00F40616"/>
    <w:rsid w:val="00F4075A"/>
    <w:rsid w:val="00F40B3E"/>
    <w:rsid w:val="00F40E5A"/>
    <w:rsid w:val="00F41806"/>
    <w:rsid w:val="00F42317"/>
    <w:rsid w:val="00F43BA3"/>
    <w:rsid w:val="00F43CBB"/>
    <w:rsid w:val="00F43E5E"/>
    <w:rsid w:val="00F45644"/>
    <w:rsid w:val="00F472C9"/>
    <w:rsid w:val="00F4785F"/>
    <w:rsid w:val="00F47A8C"/>
    <w:rsid w:val="00F47FA6"/>
    <w:rsid w:val="00F508A6"/>
    <w:rsid w:val="00F515B1"/>
    <w:rsid w:val="00F517E6"/>
    <w:rsid w:val="00F51C0F"/>
    <w:rsid w:val="00F51EA6"/>
    <w:rsid w:val="00F52FD5"/>
    <w:rsid w:val="00F5345A"/>
    <w:rsid w:val="00F53717"/>
    <w:rsid w:val="00F54DA9"/>
    <w:rsid w:val="00F5565D"/>
    <w:rsid w:val="00F5585E"/>
    <w:rsid w:val="00F55C94"/>
    <w:rsid w:val="00F5660B"/>
    <w:rsid w:val="00F56DD3"/>
    <w:rsid w:val="00F5731D"/>
    <w:rsid w:val="00F57553"/>
    <w:rsid w:val="00F60651"/>
    <w:rsid w:val="00F612F9"/>
    <w:rsid w:val="00F614F6"/>
    <w:rsid w:val="00F6170C"/>
    <w:rsid w:val="00F618F5"/>
    <w:rsid w:val="00F625EB"/>
    <w:rsid w:val="00F62ED8"/>
    <w:rsid w:val="00F65100"/>
    <w:rsid w:val="00F65114"/>
    <w:rsid w:val="00F654AE"/>
    <w:rsid w:val="00F66441"/>
    <w:rsid w:val="00F66633"/>
    <w:rsid w:val="00F66E0D"/>
    <w:rsid w:val="00F671BD"/>
    <w:rsid w:val="00F7027C"/>
    <w:rsid w:val="00F70338"/>
    <w:rsid w:val="00F717FE"/>
    <w:rsid w:val="00F71B63"/>
    <w:rsid w:val="00F71EF6"/>
    <w:rsid w:val="00F73323"/>
    <w:rsid w:val="00F7425E"/>
    <w:rsid w:val="00F74EBF"/>
    <w:rsid w:val="00F751E7"/>
    <w:rsid w:val="00F754F7"/>
    <w:rsid w:val="00F76A5A"/>
    <w:rsid w:val="00F80135"/>
    <w:rsid w:val="00F80416"/>
    <w:rsid w:val="00F807B0"/>
    <w:rsid w:val="00F81094"/>
    <w:rsid w:val="00F8202A"/>
    <w:rsid w:val="00F82813"/>
    <w:rsid w:val="00F82AA1"/>
    <w:rsid w:val="00F82C19"/>
    <w:rsid w:val="00F8457A"/>
    <w:rsid w:val="00F84A81"/>
    <w:rsid w:val="00F8583E"/>
    <w:rsid w:val="00F8690F"/>
    <w:rsid w:val="00F86F47"/>
    <w:rsid w:val="00F878B8"/>
    <w:rsid w:val="00F878FD"/>
    <w:rsid w:val="00F87C01"/>
    <w:rsid w:val="00F900CE"/>
    <w:rsid w:val="00F91D28"/>
    <w:rsid w:val="00F92447"/>
    <w:rsid w:val="00F92DDC"/>
    <w:rsid w:val="00F93294"/>
    <w:rsid w:val="00F935AC"/>
    <w:rsid w:val="00F943E7"/>
    <w:rsid w:val="00F94983"/>
    <w:rsid w:val="00F94F42"/>
    <w:rsid w:val="00F956BB"/>
    <w:rsid w:val="00F95EA3"/>
    <w:rsid w:val="00F963EA"/>
    <w:rsid w:val="00F9678C"/>
    <w:rsid w:val="00F97AAC"/>
    <w:rsid w:val="00FA1AA9"/>
    <w:rsid w:val="00FA1B11"/>
    <w:rsid w:val="00FA1FE3"/>
    <w:rsid w:val="00FA2150"/>
    <w:rsid w:val="00FA2FE4"/>
    <w:rsid w:val="00FA40A1"/>
    <w:rsid w:val="00FA4FC0"/>
    <w:rsid w:val="00FA57FF"/>
    <w:rsid w:val="00FA5F3C"/>
    <w:rsid w:val="00FA5F81"/>
    <w:rsid w:val="00FA6C03"/>
    <w:rsid w:val="00FA7062"/>
    <w:rsid w:val="00FA7F45"/>
    <w:rsid w:val="00FB0DB3"/>
    <w:rsid w:val="00FB14B5"/>
    <w:rsid w:val="00FB23F5"/>
    <w:rsid w:val="00FB347A"/>
    <w:rsid w:val="00FB3B95"/>
    <w:rsid w:val="00FB46D4"/>
    <w:rsid w:val="00FB5516"/>
    <w:rsid w:val="00FB5831"/>
    <w:rsid w:val="00FB5A18"/>
    <w:rsid w:val="00FB5C99"/>
    <w:rsid w:val="00FB61C9"/>
    <w:rsid w:val="00FB6396"/>
    <w:rsid w:val="00FB64DB"/>
    <w:rsid w:val="00FB77B0"/>
    <w:rsid w:val="00FB7F99"/>
    <w:rsid w:val="00FC005A"/>
    <w:rsid w:val="00FC04B1"/>
    <w:rsid w:val="00FC0A2B"/>
    <w:rsid w:val="00FC0AB4"/>
    <w:rsid w:val="00FC3545"/>
    <w:rsid w:val="00FC36B3"/>
    <w:rsid w:val="00FC554B"/>
    <w:rsid w:val="00FC66C0"/>
    <w:rsid w:val="00FC6C9B"/>
    <w:rsid w:val="00FC7B2F"/>
    <w:rsid w:val="00FC7D02"/>
    <w:rsid w:val="00FC7EE2"/>
    <w:rsid w:val="00FD0036"/>
    <w:rsid w:val="00FD086E"/>
    <w:rsid w:val="00FD0BF8"/>
    <w:rsid w:val="00FD1476"/>
    <w:rsid w:val="00FD1C8A"/>
    <w:rsid w:val="00FD1F37"/>
    <w:rsid w:val="00FD213F"/>
    <w:rsid w:val="00FD21D9"/>
    <w:rsid w:val="00FD2254"/>
    <w:rsid w:val="00FD4E81"/>
    <w:rsid w:val="00FD51F5"/>
    <w:rsid w:val="00FD5568"/>
    <w:rsid w:val="00FD589C"/>
    <w:rsid w:val="00FD5D6A"/>
    <w:rsid w:val="00FD6507"/>
    <w:rsid w:val="00FD6995"/>
    <w:rsid w:val="00FD709A"/>
    <w:rsid w:val="00FD7304"/>
    <w:rsid w:val="00FE00A1"/>
    <w:rsid w:val="00FE0541"/>
    <w:rsid w:val="00FE0754"/>
    <w:rsid w:val="00FE0977"/>
    <w:rsid w:val="00FE104A"/>
    <w:rsid w:val="00FE1E67"/>
    <w:rsid w:val="00FE3779"/>
    <w:rsid w:val="00FE382B"/>
    <w:rsid w:val="00FE56F6"/>
    <w:rsid w:val="00FE5C35"/>
    <w:rsid w:val="00FE7E7C"/>
    <w:rsid w:val="00FE7F58"/>
    <w:rsid w:val="00FE7FEB"/>
    <w:rsid w:val="00FF0176"/>
    <w:rsid w:val="00FF1CA7"/>
    <w:rsid w:val="00FF2E34"/>
    <w:rsid w:val="00FF3718"/>
    <w:rsid w:val="00FF3C7E"/>
    <w:rsid w:val="00FF3E8E"/>
    <w:rsid w:val="00FF3F1A"/>
    <w:rsid w:val="00FF58C7"/>
    <w:rsid w:val="00FF5BE1"/>
    <w:rsid w:val="00FF6758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8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75B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8646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86467"/>
    <w:pPr>
      <w:keepNext/>
      <w:ind w:right="144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right="144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186467"/>
    <w:pPr>
      <w:keepNext/>
      <w:ind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tabs>
        <w:tab w:val="left" w:pos="990"/>
        <w:tab w:val="num" w:pos="1440"/>
      </w:tabs>
      <w:ind w:left="1440" w:hanging="1440"/>
      <w:jc w:val="center"/>
      <w:outlineLvl w:val="5"/>
    </w:pPr>
    <w:rPr>
      <w:sz w:val="40"/>
      <w:lang w:val="en-US"/>
    </w:rPr>
  </w:style>
  <w:style w:type="paragraph" w:styleId="Heading7">
    <w:name w:val="heading 7"/>
    <w:basedOn w:val="Normal"/>
    <w:next w:val="Normal"/>
    <w:qFormat/>
    <w:pPr>
      <w:tabs>
        <w:tab w:val="num" w:pos="1440"/>
      </w:tabs>
      <w:spacing w:before="240" w:after="60"/>
      <w:ind w:left="1440" w:hanging="1440"/>
      <w:jc w:val="left"/>
      <w:outlineLvl w:val="6"/>
    </w:pPr>
    <w:rPr>
      <w:rFonts w:ascii="Arial" w:hAnsi="Arial"/>
      <w:sz w:val="20"/>
      <w:lang w:val="en-US"/>
    </w:rPr>
  </w:style>
  <w:style w:type="paragraph" w:styleId="Heading8">
    <w:name w:val="heading 8"/>
    <w:basedOn w:val="Normal"/>
    <w:next w:val="Normal"/>
    <w:qFormat/>
    <w:pPr>
      <w:tabs>
        <w:tab w:val="num" w:pos="1800"/>
      </w:tabs>
      <w:spacing w:before="240" w:after="60"/>
      <w:ind w:left="1800" w:hanging="1800"/>
      <w:jc w:val="left"/>
      <w:outlineLvl w:val="7"/>
    </w:pPr>
    <w:rPr>
      <w:rFonts w:ascii="Arial" w:hAnsi="Arial"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num" w:pos="2160"/>
      </w:tabs>
      <w:spacing w:before="240" w:after="60"/>
      <w:ind w:left="2160" w:hanging="2160"/>
      <w:jc w:val="left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1440"/>
    </w:pPr>
  </w:style>
  <w:style w:type="paragraph" w:styleId="BlockText">
    <w:name w:val="Block Text"/>
    <w:basedOn w:val="Normal"/>
    <w:semiHidden/>
    <w:pPr>
      <w:ind w:left="720" w:right="1440" w:hanging="720"/>
    </w:pPr>
  </w:style>
  <w:style w:type="paragraph" w:styleId="DocumentMap">
    <w:name w:val="Document Map"/>
    <w:basedOn w:val="Normal"/>
    <w:semiHidden/>
    <w:pPr>
      <w:shd w:val="clear" w:color="auto" w:fill="000080"/>
      <w:jc w:val="left"/>
    </w:pPr>
    <w:rPr>
      <w:rFonts w:ascii="Tahoma" w:hAnsi="Tahoma"/>
      <w:sz w:val="20"/>
      <w:lang w:val="en-US"/>
    </w:rPr>
  </w:style>
  <w:style w:type="paragraph" w:customStyle="1" w:styleId="chapter">
    <w:name w:val="chapter"/>
    <w:basedOn w:val="Heading1"/>
    <w:next w:val="chaptername"/>
    <w:rsid w:val="00C73BF4"/>
    <w:pPr>
      <w:pageBreakBefore/>
      <w:numPr>
        <w:numId w:val="15"/>
      </w:numPr>
      <w:suppressAutoHyphens/>
      <w:spacing w:before="1701" w:after="567"/>
    </w:pPr>
    <w:rPr>
      <w:b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ptername">
    <w:name w:val="chapter name"/>
    <w:basedOn w:val="Normal"/>
    <w:next w:val="Normal"/>
    <w:autoRedefine/>
    <w:rsid w:val="00C73BF4"/>
    <w:pPr>
      <w:spacing w:after="851"/>
      <w:jc w:val="left"/>
      <w:outlineLvl w:val="1"/>
    </w:pPr>
    <w:rPr>
      <w:b/>
      <w:sz w:val="44"/>
      <w:lang w:val="en-US"/>
    </w:rPr>
  </w:style>
  <w:style w:type="paragraph" w:customStyle="1" w:styleId="section">
    <w:name w:val="section"/>
    <w:basedOn w:val="Normal"/>
    <w:next w:val="Normal"/>
    <w:autoRedefine/>
    <w:rsid w:val="00C1777E"/>
    <w:pPr>
      <w:numPr>
        <w:ilvl w:val="1"/>
        <w:numId w:val="15"/>
      </w:numPr>
      <w:suppressAutoHyphens/>
      <w:spacing w:before="454" w:after="170"/>
      <w:jc w:val="left"/>
      <w:outlineLvl w:val="2"/>
    </w:pPr>
    <w:rPr>
      <w:b/>
      <w:sz w:val="32"/>
      <w:lang w:val="en-US"/>
    </w:rPr>
  </w:style>
  <w:style w:type="paragraph" w:customStyle="1" w:styleId="equation">
    <w:name w:val="equation"/>
    <w:basedOn w:val="Normal"/>
    <w:next w:val="Normal"/>
    <w:autoRedefine/>
    <w:rsid w:val="00E16DAA"/>
    <w:pPr>
      <w:tabs>
        <w:tab w:val="right" w:pos="9072"/>
      </w:tabs>
      <w:suppressAutoHyphens/>
      <w:spacing w:before="160" w:after="160"/>
      <w:ind w:left="567"/>
      <w:jc w:val="left"/>
    </w:pPr>
    <w:rPr>
      <w:noProof/>
    </w:rPr>
  </w:style>
  <w:style w:type="paragraph" w:customStyle="1" w:styleId="Caption1">
    <w:name w:val="Caption1"/>
    <w:basedOn w:val="Normal"/>
    <w:next w:val="Normal"/>
    <w:link w:val="captionChar"/>
    <w:autoRedefine/>
    <w:rsid w:val="000E6EAC"/>
    <w:pPr>
      <w:tabs>
        <w:tab w:val="left" w:pos="284"/>
        <w:tab w:val="left" w:pos="1276"/>
        <w:tab w:val="left" w:pos="2694"/>
        <w:tab w:val="left" w:pos="7230"/>
        <w:tab w:val="left" w:pos="8222"/>
      </w:tabs>
      <w:spacing w:before="240" w:after="240"/>
      <w:jc w:val="center"/>
    </w:pPr>
    <w:rPr>
      <w:snapToGrid w:val="0"/>
      <w:color w:val="000000"/>
      <w:sz w:val="22"/>
    </w:rPr>
  </w:style>
  <w:style w:type="paragraph" w:customStyle="1" w:styleId="subsection">
    <w:name w:val="subsection"/>
    <w:basedOn w:val="Normal"/>
    <w:next w:val="Normal"/>
    <w:autoRedefine/>
    <w:rsid w:val="00C73BF4"/>
    <w:pPr>
      <w:numPr>
        <w:ilvl w:val="2"/>
        <w:numId w:val="15"/>
      </w:numPr>
      <w:spacing w:before="240" w:after="170"/>
      <w:outlineLvl w:val="3"/>
    </w:pPr>
    <w:rPr>
      <w:b/>
    </w:rPr>
  </w:style>
  <w:style w:type="paragraph" w:customStyle="1" w:styleId="reference">
    <w:name w:val="reference"/>
    <w:basedOn w:val="BlockText"/>
    <w:pPr>
      <w:numPr>
        <w:numId w:val="1"/>
      </w:numPr>
      <w:spacing w:before="120"/>
      <w:ind w:right="0"/>
    </w:pPr>
  </w:style>
  <w:style w:type="paragraph" w:styleId="BodyTextIndent">
    <w:name w:val="Body Text Indent"/>
    <w:basedOn w:val="Normal"/>
    <w:semiHidden/>
    <w:pPr>
      <w:ind w:firstLine="720"/>
    </w:pPr>
  </w:style>
  <w:style w:type="paragraph" w:styleId="BodyTextIndent2">
    <w:name w:val="Body Text Indent 2"/>
    <w:basedOn w:val="Normal"/>
    <w:semiHidden/>
    <w:pPr>
      <w:ind w:firstLine="567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pPr>
      <w:jc w:val="left"/>
    </w:pPr>
    <w:rPr>
      <w:sz w:val="20"/>
      <w:lang w:val="en-AU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left"/>
    </w:pPr>
    <w:rPr>
      <w:sz w:val="20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rFonts w:ascii="Arial" w:hAnsi="Arial"/>
      <w:sz w:val="22"/>
    </w:rPr>
  </w:style>
  <w:style w:type="paragraph" w:styleId="Closing">
    <w:name w:val="Closing"/>
    <w:basedOn w:val="Normal"/>
    <w:semiHidden/>
    <w:pPr>
      <w:ind w:left="4252"/>
    </w:pPr>
  </w:style>
  <w:style w:type="paragraph" w:customStyle="1" w:styleId="figure">
    <w:name w:val="figure"/>
    <w:basedOn w:val="Normal"/>
    <w:next w:val="Caption1"/>
    <w:pPr>
      <w:spacing w:before="240"/>
      <w:jc w:val="center"/>
    </w:pPr>
    <w:rPr>
      <w:noProof/>
    </w:rPr>
  </w:style>
  <w:style w:type="paragraph" w:styleId="BodyTextIndent3">
    <w:name w:val="Body Text Indent 3"/>
    <w:basedOn w:val="Normal"/>
    <w:semiHidden/>
    <w:pPr>
      <w:ind w:firstLine="680"/>
    </w:pPr>
  </w:style>
  <w:style w:type="paragraph" w:customStyle="1" w:styleId="appendix">
    <w:name w:val="appendix"/>
    <w:basedOn w:val="chapter"/>
    <w:next w:val="chaptername"/>
    <w:rsid w:val="00C73BF4"/>
    <w:pPr>
      <w:numPr>
        <w:numId w:val="14"/>
      </w:numPr>
      <w:ind w:left="431" w:hanging="431"/>
    </w:pPr>
    <w:rPr>
      <w:shadow/>
      <w:sz w:val="72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20"/>
      <w:lang w:val="en-US"/>
    </w:rPr>
  </w:style>
  <w:style w:type="paragraph" w:customStyle="1" w:styleId="listing">
    <w:name w:val="listing"/>
    <w:basedOn w:val="PlainText"/>
    <w:autoRedefine/>
    <w:rPr>
      <w:noProof/>
      <w:spacing w:val="-20"/>
      <w:sz w:val="18"/>
    </w:rPr>
  </w:style>
  <w:style w:type="paragraph" w:styleId="TOC1">
    <w:name w:val="toc 1"/>
    <w:basedOn w:val="Normal"/>
    <w:next w:val="Normal"/>
    <w:autoRedefine/>
    <w:uiPriority w:val="39"/>
    <w:rsid w:val="007F76E1"/>
    <w:pPr>
      <w:numPr>
        <w:numId w:val="21"/>
      </w:numPr>
      <w:tabs>
        <w:tab w:val="clear" w:pos="720"/>
        <w:tab w:val="num" w:pos="284"/>
        <w:tab w:val="right" w:leader="dot" w:pos="9061"/>
      </w:tabs>
      <w:spacing w:before="120"/>
      <w:ind w:left="0"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62037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ListBullet">
    <w:name w:val="List Bullet"/>
    <w:basedOn w:val="Normal"/>
    <w:autoRedefine/>
    <w:semiHidden/>
    <w:pPr>
      <w:numPr>
        <w:numId w:val="3"/>
      </w:numPr>
    </w:pPr>
  </w:style>
  <w:style w:type="paragraph" w:styleId="ListBullet2">
    <w:name w:val="List Bullet 2"/>
    <w:basedOn w:val="Normal"/>
    <w:autoRedefine/>
    <w:semiHidden/>
    <w:pPr>
      <w:numPr>
        <w:numId w:val="4"/>
      </w:numPr>
      <w:tabs>
        <w:tab w:val="clear" w:pos="720"/>
        <w:tab w:val="num" w:pos="643"/>
      </w:tabs>
      <w:ind w:left="643"/>
    </w:pPr>
  </w:style>
  <w:style w:type="paragraph" w:customStyle="1" w:styleId="asection">
    <w:name w:val="asection"/>
    <w:basedOn w:val="section"/>
    <w:next w:val="Normal"/>
    <w:rsid w:val="00C73BF4"/>
    <w:pPr>
      <w:numPr>
        <w:numId w:val="14"/>
      </w:numPr>
      <w:ind w:left="578" w:hanging="578"/>
    </w:pPr>
  </w:style>
  <w:style w:type="paragraph" w:customStyle="1" w:styleId="asubsection">
    <w:name w:val="asubsection"/>
    <w:basedOn w:val="subsection"/>
    <w:next w:val="Normal"/>
    <w:rsid w:val="00C73BF4"/>
    <w:pPr>
      <w:numPr>
        <w:numId w:val="14"/>
      </w:numPr>
    </w:pPr>
  </w:style>
  <w:style w:type="paragraph" w:customStyle="1" w:styleId="abstract">
    <w:name w:val="abstract"/>
    <w:basedOn w:val="Normal"/>
    <w:semiHidden/>
    <w:pPr>
      <w:numPr>
        <w:numId w:val="13"/>
      </w:numPr>
      <w:ind w:left="357" w:hanging="357"/>
      <w:jc w:val="left"/>
    </w:pPr>
    <w:rPr>
      <w:rFonts w:ascii="Arial" w:hAnsi="Arial"/>
      <w:b/>
      <w:sz w:val="18"/>
    </w:rPr>
  </w:style>
  <w:style w:type="paragraph" w:styleId="ListBullet3">
    <w:name w:val="List Bullet 3"/>
    <w:basedOn w:val="Normal"/>
    <w:autoRedefine/>
    <w:semiHidden/>
    <w:pPr>
      <w:numPr>
        <w:numId w:val="5"/>
      </w:numPr>
    </w:pPr>
    <w:rPr>
      <w:rFonts w:ascii="Arial" w:hAnsi="Arial"/>
      <w:sz w:val="16"/>
    </w:rPr>
  </w:style>
  <w:style w:type="paragraph" w:styleId="ListBullet4">
    <w:name w:val="List Bullet 4"/>
    <w:basedOn w:val="Normal"/>
    <w:autoRedefine/>
    <w:semiHidden/>
    <w:pPr>
      <w:numPr>
        <w:numId w:val="6"/>
      </w:numPr>
    </w:pPr>
    <w:rPr>
      <w:rFonts w:ascii="Arial" w:hAnsi="Arial"/>
      <w:sz w:val="16"/>
    </w:rPr>
  </w:style>
  <w:style w:type="paragraph" w:styleId="ListBullet5">
    <w:name w:val="List Bullet 5"/>
    <w:basedOn w:val="Normal"/>
    <w:autoRedefine/>
    <w:semiHidden/>
    <w:pPr>
      <w:numPr>
        <w:numId w:val="7"/>
      </w:numPr>
    </w:pPr>
    <w:rPr>
      <w:rFonts w:ascii="Arial" w:hAnsi="Arial"/>
      <w:sz w:val="16"/>
    </w:rPr>
  </w:style>
  <w:style w:type="paragraph" w:styleId="ListNumber">
    <w:name w:val="List Number"/>
    <w:basedOn w:val="Normal"/>
    <w:semiHidden/>
    <w:pPr>
      <w:numPr>
        <w:numId w:val="8"/>
      </w:numPr>
    </w:pPr>
    <w:rPr>
      <w:rFonts w:ascii="Arial" w:hAnsi="Arial"/>
      <w:sz w:val="16"/>
    </w:rPr>
  </w:style>
  <w:style w:type="paragraph" w:styleId="ListNumber2">
    <w:name w:val="List Number 2"/>
    <w:basedOn w:val="Normal"/>
    <w:semiHidden/>
    <w:pPr>
      <w:numPr>
        <w:numId w:val="9"/>
      </w:numPr>
    </w:pPr>
    <w:rPr>
      <w:rFonts w:ascii="Arial" w:hAnsi="Arial"/>
      <w:sz w:val="16"/>
    </w:rPr>
  </w:style>
  <w:style w:type="paragraph" w:styleId="ListNumber3">
    <w:name w:val="List Number 3"/>
    <w:basedOn w:val="Normal"/>
    <w:semiHidden/>
    <w:pPr>
      <w:numPr>
        <w:numId w:val="10"/>
      </w:numPr>
    </w:pPr>
    <w:rPr>
      <w:rFonts w:ascii="Arial" w:hAnsi="Arial"/>
      <w:sz w:val="16"/>
    </w:rPr>
  </w:style>
  <w:style w:type="paragraph" w:styleId="ListNumber4">
    <w:name w:val="List Number 4"/>
    <w:basedOn w:val="Normal"/>
    <w:semiHidden/>
    <w:pPr>
      <w:numPr>
        <w:numId w:val="11"/>
      </w:numPr>
    </w:pPr>
    <w:rPr>
      <w:rFonts w:ascii="Arial" w:hAnsi="Arial"/>
      <w:sz w:val="16"/>
    </w:rPr>
  </w:style>
  <w:style w:type="paragraph" w:styleId="ListNumber5">
    <w:name w:val="List Number 5"/>
    <w:basedOn w:val="Normal"/>
    <w:semiHidden/>
    <w:pPr>
      <w:numPr>
        <w:numId w:val="12"/>
      </w:numPr>
    </w:pPr>
    <w:rPr>
      <w:rFonts w:ascii="Arial" w:hAnsi="Arial"/>
      <w:sz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left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ate">
    <w:name w:val="Date"/>
    <w:basedOn w:val="Normal"/>
    <w:next w:val="Normal"/>
    <w:semiHidden/>
  </w:style>
  <w:style w:type="table" w:styleId="TableGrid">
    <w:name w:val="Table Grid"/>
    <w:basedOn w:val="TableNormal"/>
    <w:rsid w:val="0028405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ngen">
    <w:name w:val="listing_en"/>
    <w:basedOn w:val="listing"/>
    <w:semiHidden/>
    <w:rPr>
      <w:noProof w:val="0"/>
      <w:lang w:val="en-GB"/>
    </w:rPr>
  </w:style>
  <w:style w:type="paragraph" w:customStyle="1" w:styleId="p12">
    <w:name w:val="p12"/>
    <w:basedOn w:val="Normal"/>
    <w:rsid w:val="00E94825"/>
    <w:pPr>
      <w:widowControl w:val="0"/>
      <w:tabs>
        <w:tab w:val="left" w:pos="280"/>
      </w:tabs>
      <w:spacing w:line="240" w:lineRule="atLeast"/>
    </w:pPr>
    <w:rPr>
      <w:snapToGrid w:val="0"/>
    </w:rPr>
  </w:style>
  <w:style w:type="character" w:customStyle="1" w:styleId="captionChar">
    <w:name w:val="caption Char"/>
    <w:link w:val="Caption1"/>
    <w:rsid w:val="000E6EAC"/>
    <w:rPr>
      <w:snapToGrid w:val="0"/>
      <w:color w:val="000000"/>
      <w:sz w:val="22"/>
      <w:lang w:val="en-GB" w:eastAsia="en-US" w:bidi="ar-SA"/>
    </w:rPr>
  </w:style>
  <w:style w:type="character" w:styleId="FollowedHyperlink">
    <w:name w:val="FollowedHyperlink"/>
    <w:rsid w:val="00104997"/>
    <w:rPr>
      <w:color w:val="800080"/>
      <w:u w:val="single"/>
    </w:rPr>
  </w:style>
  <w:style w:type="paragraph" w:styleId="HTMLPreformatted">
    <w:name w:val="HTML Preformatted"/>
    <w:basedOn w:val="Normal"/>
    <w:rsid w:val="007C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/>
    </w:rPr>
  </w:style>
  <w:style w:type="character" w:customStyle="1" w:styleId="Table">
    <w:name w:val="Table"/>
    <w:rsid w:val="00617737"/>
    <w:rPr>
      <w:sz w:val="20"/>
    </w:rPr>
  </w:style>
  <w:style w:type="table" w:styleId="TableGrid3">
    <w:name w:val="Table Grid 3"/>
    <w:basedOn w:val="TableNormal"/>
    <w:rsid w:val="00617737"/>
    <w:rPr>
      <w:rFonts w:eastAsia="MS Minch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95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D7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66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75B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8646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86467"/>
    <w:pPr>
      <w:keepNext/>
      <w:ind w:right="144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right="144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186467"/>
    <w:pPr>
      <w:keepNext/>
      <w:ind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tabs>
        <w:tab w:val="left" w:pos="990"/>
        <w:tab w:val="num" w:pos="1440"/>
      </w:tabs>
      <w:ind w:left="1440" w:hanging="1440"/>
      <w:jc w:val="center"/>
      <w:outlineLvl w:val="5"/>
    </w:pPr>
    <w:rPr>
      <w:sz w:val="40"/>
      <w:lang w:val="en-US"/>
    </w:rPr>
  </w:style>
  <w:style w:type="paragraph" w:styleId="Heading7">
    <w:name w:val="heading 7"/>
    <w:basedOn w:val="Normal"/>
    <w:next w:val="Normal"/>
    <w:qFormat/>
    <w:pPr>
      <w:tabs>
        <w:tab w:val="num" w:pos="1440"/>
      </w:tabs>
      <w:spacing w:before="240" w:after="60"/>
      <w:ind w:left="1440" w:hanging="1440"/>
      <w:jc w:val="left"/>
      <w:outlineLvl w:val="6"/>
    </w:pPr>
    <w:rPr>
      <w:rFonts w:ascii="Arial" w:hAnsi="Arial"/>
      <w:sz w:val="20"/>
      <w:lang w:val="en-US"/>
    </w:rPr>
  </w:style>
  <w:style w:type="paragraph" w:styleId="Heading8">
    <w:name w:val="heading 8"/>
    <w:basedOn w:val="Normal"/>
    <w:next w:val="Normal"/>
    <w:qFormat/>
    <w:pPr>
      <w:tabs>
        <w:tab w:val="num" w:pos="1800"/>
      </w:tabs>
      <w:spacing w:before="240" w:after="60"/>
      <w:ind w:left="1800" w:hanging="1800"/>
      <w:jc w:val="left"/>
      <w:outlineLvl w:val="7"/>
    </w:pPr>
    <w:rPr>
      <w:rFonts w:ascii="Arial" w:hAnsi="Arial"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num" w:pos="2160"/>
      </w:tabs>
      <w:spacing w:before="240" w:after="60"/>
      <w:ind w:left="2160" w:hanging="2160"/>
      <w:jc w:val="left"/>
      <w:outlineLvl w:val="8"/>
    </w:pPr>
    <w:rPr>
      <w:rFonts w:ascii="Arial" w:hAnsi="Arial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1440"/>
    </w:pPr>
  </w:style>
  <w:style w:type="paragraph" w:styleId="BlockText">
    <w:name w:val="Block Text"/>
    <w:basedOn w:val="Normal"/>
    <w:semiHidden/>
    <w:pPr>
      <w:ind w:left="720" w:right="1440" w:hanging="720"/>
    </w:pPr>
  </w:style>
  <w:style w:type="paragraph" w:styleId="DocumentMap">
    <w:name w:val="Document Map"/>
    <w:basedOn w:val="Normal"/>
    <w:semiHidden/>
    <w:pPr>
      <w:shd w:val="clear" w:color="auto" w:fill="000080"/>
      <w:jc w:val="left"/>
    </w:pPr>
    <w:rPr>
      <w:rFonts w:ascii="Tahoma" w:hAnsi="Tahoma"/>
      <w:sz w:val="20"/>
      <w:lang w:val="en-US"/>
    </w:rPr>
  </w:style>
  <w:style w:type="paragraph" w:customStyle="1" w:styleId="chapter">
    <w:name w:val="chapter"/>
    <w:basedOn w:val="Heading1"/>
    <w:next w:val="chaptername"/>
    <w:rsid w:val="00C73BF4"/>
    <w:pPr>
      <w:pageBreakBefore/>
      <w:numPr>
        <w:numId w:val="15"/>
      </w:numPr>
      <w:suppressAutoHyphens/>
      <w:spacing w:before="1701" w:after="567"/>
    </w:pPr>
    <w:rPr>
      <w:b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ptername">
    <w:name w:val="chapter name"/>
    <w:basedOn w:val="Normal"/>
    <w:next w:val="Normal"/>
    <w:autoRedefine/>
    <w:rsid w:val="00C73BF4"/>
    <w:pPr>
      <w:spacing w:after="851"/>
      <w:jc w:val="left"/>
      <w:outlineLvl w:val="1"/>
    </w:pPr>
    <w:rPr>
      <w:b/>
      <w:sz w:val="44"/>
      <w:lang w:val="en-US"/>
    </w:rPr>
  </w:style>
  <w:style w:type="paragraph" w:customStyle="1" w:styleId="section">
    <w:name w:val="section"/>
    <w:basedOn w:val="Normal"/>
    <w:next w:val="Normal"/>
    <w:autoRedefine/>
    <w:rsid w:val="00C1777E"/>
    <w:pPr>
      <w:numPr>
        <w:ilvl w:val="1"/>
        <w:numId w:val="15"/>
      </w:numPr>
      <w:suppressAutoHyphens/>
      <w:spacing w:before="454" w:after="170"/>
      <w:jc w:val="left"/>
      <w:outlineLvl w:val="2"/>
    </w:pPr>
    <w:rPr>
      <w:b/>
      <w:sz w:val="32"/>
      <w:lang w:val="en-US"/>
    </w:rPr>
  </w:style>
  <w:style w:type="paragraph" w:customStyle="1" w:styleId="equation">
    <w:name w:val="equation"/>
    <w:basedOn w:val="Normal"/>
    <w:next w:val="Normal"/>
    <w:autoRedefine/>
    <w:rsid w:val="00E16DAA"/>
    <w:pPr>
      <w:tabs>
        <w:tab w:val="right" w:pos="9072"/>
      </w:tabs>
      <w:suppressAutoHyphens/>
      <w:spacing w:before="160" w:after="160"/>
      <w:ind w:left="567"/>
      <w:jc w:val="left"/>
    </w:pPr>
    <w:rPr>
      <w:noProof/>
    </w:rPr>
  </w:style>
  <w:style w:type="paragraph" w:customStyle="1" w:styleId="Caption1">
    <w:name w:val="Caption1"/>
    <w:basedOn w:val="Normal"/>
    <w:next w:val="Normal"/>
    <w:link w:val="captionChar"/>
    <w:autoRedefine/>
    <w:rsid w:val="000E6EAC"/>
    <w:pPr>
      <w:tabs>
        <w:tab w:val="left" w:pos="284"/>
        <w:tab w:val="left" w:pos="1276"/>
        <w:tab w:val="left" w:pos="2694"/>
        <w:tab w:val="left" w:pos="7230"/>
        <w:tab w:val="left" w:pos="8222"/>
      </w:tabs>
      <w:spacing w:before="240" w:after="240"/>
      <w:jc w:val="center"/>
    </w:pPr>
    <w:rPr>
      <w:snapToGrid w:val="0"/>
      <w:color w:val="000000"/>
      <w:sz w:val="22"/>
    </w:rPr>
  </w:style>
  <w:style w:type="paragraph" w:customStyle="1" w:styleId="subsection">
    <w:name w:val="subsection"/>
    <w:basedOn w:val="Normal"/>
    <w:next w:val="Normal"/>
    <w:autoRedefine/>
    <w:rsid w:val="00C73BF4"/>
    <w:pPr>
      <w:numPr>
        <w:ilvl w:val="2"/>
        <w:numId w:val="15"/>
      </w:numPr>
      <w:spacing w:before="240" w:after="170"/>
      <w:outlineLvl w:val="3"/>
    </w:pPr>
    <w:rPr>
      <w:b/>
    </w:rPr>
  </w:style>
  <w:style w:type="paragraph" w:customStyle="1" w:styleId="reference">
    <w:name w:val="reference"/>
    <w:basedOn w:val="BlockText"/>
    <w:pPr>
      <w:numPr>
        <w:numId w:val="1"/>
      </w:numPr>
      <w:spacing w:before="120"/>
      <w:ind w:right="0"/>
    </w:pPr>
  </w:style>
  <w:style w:type="paragraph" w:styleId="BodyTextIndent">
    <w:name w:val="Body Text Indent"/>
    <w:basedOn w:val="Normal"/>
    <w:semiHidden/>
    <w:pPr>
      <w:ind w:firstLine="720"/>
    </w:pPr>
  </w:style>
  <w:style w:type="paragraph" w:styleId="BodyTextIndent2">
    <w:name w:val="Body Text Indent 2"/>
    <w:basedOn w:val="Normal"/>
    <w:semiHidden/>
    <w:pPr>
      <w:ind w:firstLine="567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pPr>
      <w:jc w:val="left"/>
    </w:pPr>
    <w:rPr>
      <w:sz w:val="20"/>
      <w:lang w:val="en-AU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left"/>
    </w:pPr>
    <w:rPr>
      <w:sz w:val="20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rFonts w:ascii="Arial" w:hAnsi="Arial"/>
      <w:sz w:val="22"/>
    </w:rPr>
  </w:style>
  <w:style w:type="paragraph" w:styleId="Closing">
    <w:name w:val="Closing"/>
    <w:basedOn w:val="Normal"/>
    <w:semiHidden/>
    <w:pPr>
      <w:ind w:left="4252"/>
    </w:pPr>
  </w:style>
  <w:style w:type="paragraph" w:customStyle="1" w:styleId="figure">
    <w:name w:val="figure"/>
    <w:basedOn w:val="Normal"/>
    <w:next w:val="Caption1"/>
    <w:pPr>
      <w:spacing w:before="240"/>
      <w:jc w:val="center"/>
    </w:pPr>
    <w:rPr>
      <w:noProof/>
    </w:rPr>
  </w:style>
  <w:style w:type="paragraph" w:styleId="BodyTextIndent3">
    <w:name w:val="Body Text Indent 3"/>
    <w:basedOn w:val="Normal"/>
    <w:semiHidden/>
    <w:pPr>
      <w:ind w:firstLine="680"/>
    </w:pPr>
  </w:style>
  <w:style w:type="paragraph" w:customStyle="1" w:styleId="appendix">
    <w:name w:val="appendix"/>
    <w:basedOn w:val="chapter"/>
    <w:next w:val="chaptername"/>
    <w:rsid w:val="00C73BF4"/>
    <w:pPr>
      <w:numPr>
        <w:numId w:val="14"/>
      </w:numPr>
      <w:ind w:left="431" w:hanging="431"/>
    </w:pPr>
    <w:rPr>
      <w:shadow/>
      <w:sz w:val="72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20"/>
      <w:lang w:val="en-US"/>
    </w:rPr>
  </w:style>
  <w:style w:type="paragraph" w:customStyle="1" w:styleId="listing">
    <w:name w:val="listing"/>
    <w:basedOn w:val="PlainText"/>
    <w:autoRedefine/>
    <w:rPr>
      <w:noProof/>
      <w:spacing w:val="-20"/>
      <w:sz w:val="18"/>
    </w:rPr>
  </w:style>
  <w:style w:type="paragraph" w:styleId="TOC1">
    <w:name w:val="toc 1"/>
    <w:basedOn w:val="Normal"/>
    <w:next w:val="Normal"/>
    <w:autoRedefine/>
    <w:uiPriority w:val="39"/>
    <w:rsid w:val="007F76E1"/>
    <w:pPr>
      <w:numPr>
        <w:numId w:val="21"/>
      </w:numPr>
      <w:tabs>
        <w:tab w:val="clear" w:pos="720"/>
        <w:tab w:val="num" w:pos="284"/>
        <w:tab w:val="right" w:leader="dot" w:pos="9061"/>
      </w:tabs>
      <w:spacing w:before="120"/>
      <w:ind w:left="0"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62037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ListBullet">
    <w:name w:val="List Bullet"/>
    <w:basedOn w:val="Normal"/>
    <w:autoRedefine/>
    <w:semiHidden/>
    <w:pPr>
      <w:numPr>
        <w:numId w:val="3"/>
      </w:numPr>
    </w:pPr>
  </w:style>
  <w:style w:type="paragraph" w:styleId="ListBullet2">
    <w:name w:val="List Bullet 2"/>
    <w:basedOn w:val="Normal"/>
    <w:autoRedefine/>
    <w:semiHidden/>
    <w:pPr>
      <w:numPr>
        <w:numId w:val="4"/>
      </w:numPr>
      <w:tabs>
        <w:tab w:val="clear" w:pos="720"/>
        <w:tab w:val="num" w:pos="643"/>
      </w:tabs>
      <w:ind w:left="643"/>
    </w:pPr>
  </w:style>
  <w:style w:type="paragraph" w:customStyle="1" w:styleId="asection">
    <w:name w:val="asection"/>
    <w:basedOn w:val="section"/>
    <w:next w:val="Normal"/>
    <w:rsid w:val="00C73BF4"/>
    <w:pPr>
      <w:numPr>
        <w:numId w:val="14"/>
      </w:numPr>
      <w:ind w:left="578" w:hanging="578"/>
    </w:pPr>
  </w:style>
  <w:style w:type="paragraph" w:customStyle="1" w:styleId="asubsection">
    <w:name w:val="asubsection"/>
    <w:basedOn w:val="subsection"/>
    <w:next w:val="Normal"/>
    <w:rsid w:val="00C73BF4"/>
    <w:pPr>
      <w:numPr>
        <w:numId w:val="14"/>
      </w:numPr>
    </w:pPr>
  </w:style>
  <w:style w:type="paragraph" w:customStyle="1" w:styleId="abstract">
    <w:name w:val="abstract"/>
    <w:basedOn w:val="Normal"/>
    <w:semiHidden/>
    <w:pPr>
      <w:numPr>
        <w:numId w:val="13"/>
      </w:numPr>
      <w:ind w:left="357" w:hanging="357"/>
      <w:jc w:val="left"/>
    </w:pPr>
    <w:rPr>
      <w:rFonts w:ascii="Arial" w:hAnsi="Arial"/>
      <w:b/>
      <w:sz w:val="18"/>
    </w:rPr>
  </w:style>
  <w:style w:type="paragraph" w:styleId="ListBullet3">
    <w:name w:val="List Bullet 3"/>
    <w:basedOn w:val="Normal"/>
    <w:autoRedefine/>
    <w:semiHidden/>
    <w:pPr>
      <w:numPr>
        <w:numId w:val="5"/>
      </w:numPr>
    </w:pPr>
    <w:rPr>
      <w:rFonts w:ascii="Arial" w:hAnsi="Arial"/>
      <w:sz w:val="16"/>
    </w:rPr>
  </w:style>
  <w:style w:type="paragraph" w:styleId="ListBullet4">
    <w:name w:val="List Bullet 4"/>
    <w:basedOn w:val="Normal"/>
    <w:autoRedefine/>
    <w:semiHidden/>
    <w:pPr>
      <w:numPr>
        <w:numId w:val="6"/>
      </w:numPr>
    </w:pPr>
    <w:rPr>
      <w:rFonts w:ascii="Arial" w:hAnsi="Arial"/>
      <w:sz w:val="16"/>
    </w:rPr>
  </w:style>
  <w:style w:type="paragraph" w:styleId="ListBullet5">
    <w:name w:val="List Bullet 5"/>
    <w:basedOn w:val="Normal"/>
    <w:autoRedefine/>
    <w:semiHidden/>
    <w:pPr>
      <w:numPr>
        <w:numId w:val="7"/>
      </w:numPr>
    </w:pPr>
    <w:rPr>
      <w:rFonts w:ascii="Arial" w:hAnsi="Arial"/>
      <w:sz w:val="16"/>
    </w:rPr>
  </w:style>
  <w:style w:type="paragraph" w:styleId="ListNumber">
    <w:name w:val="List Number"/>
    <w:basedOn w:val="Normal"/>
    <w:semiHidden/>
    <w:pPr>
      <w:numPr>
        <w:numId w:val="8"/>
      </w:numPr>
    </w:pPr>
    <w:rPr>
      <w:rFonts w:ascii="Arial" w:hAnsi="Arial"/>
      <w:sz w:val="16"/>
    </w:rPr>
  </w:style>
  <w:style w:type="paragraph" w:styleId="ListNumber2">
    <w:name w:val="List Number 2"/>
    <w:basedOn w:val="Normal"/>
    <w:semiHidden/>
    <w:pPr>
      <w:numPr>
        <w:numId w:val="9"/>
      </w:numPr>
    </w:pPr>
    <w:rPr>
      <w:rFonts w:ascii="Arial" w:hAnsi="Arial"/>
      <w:sz w:val="16"/>
    </w:rPr>
  </w:style>
  <w:style w:type="paragraph" w:styleId="ListNumber3">
    <w:name w:val="List Number 3"/>
    <w:basedOn w:val="Normal"/>
    <w:semiHidden/>
    <w:pPr>
      <w:numPr>
        <w:numId w:val="10"/>
      </w:numPr>
    </w:pPr>
    <w:rPr>
      <w:rFonts w:ascii="Arial" w:hAnsi="Arial"/>
      <w:sz w:val="16"/>
    </w:rPr>
  </w:style>
  <w:style w:type="paragraph" w:styleId="ListNumber4">
    <w:name w:val="List Number 4"/>
    <w:basedOn w:val="Normal"/>
    <w:semiHidden/>
    <w:pPr>
      <w:numPr>
        <w:numId w:val="11"/>
      </w:numPr>
    </w:pPr>
    <w:rPr>
      <w:rFonts w:ascii="Arial" w:hAnsi="Arial"/>
      <w:sz w:val="16"/>
    </w:rPr>
  </w:style>
  <w:style w:type="paragraph" w:styleId="ListNumber5">
    <w:name w:val="List Number 5"/>
    <w:basedOn w:val="Normal"/>
    <w:semiHidden/>
    <w:pPr>
      <w:numPr>
        <w:numId w:val="12"/>
      </w:numPr>
    </w:pPr>
    <w:rPr>
      <w:rFonts w:ascii="Arial" w:hAnsi="Arial"/>
      <w:sz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left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ate">
    <w:name w:val="Date"/>
    <w:basedOn w:val="Normal"/>
    <w:next w:val="Normal"/>
    <w:semiHidden/>
  </w:style>
  <w:style w:type="table" w:styleId="TableGrid">
    <w:name w:val="Table Grid"/>
    <w:basedOn w:val="TableNormal"/>
    <w:rsid w:val="0028405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ngen">
    <w:name w:val="listing_en"/>
    <w:basedOn w:val="listing"/>
    <w:semiHidden/>
    <w:rPr>
      <w:noProof w:val="0"/>
      <w:lang w:val="en-GB"/>
    </w:rPr>
  </w:style>
  <w:style w:type="paragraph" w:customStyle="1" w:styleId="p12">
    <w:name w:val="p12"/>
    <w:basedOn w:val="Normal"/>
    <w:rsid w:val="00E94825"/>
    <w:pPr>
      <w:widowControl w:val="0"/>
      <w:tabs>
        <w:tab w:val="left" w:pos="280"/>
      </w:tabs>
      <w:spacing w:line="240" w:lineRule="atLeast"/>
    </w:pPr>
    <w:rPr>
      <w:snapToGrid w:val="0"/>
    </w:rPr>
  </w:style>
  <w:style w:type="character" w:customStyle="1" w:styleId="captionChar">
    <w:name w:val="caption Char"/>
    <w:link w:val="Caption1"/>
    <w:rsid w:val="000E6EAC"/>
    <w:rPr>
      <w:snapToGrid w:val="0"/>
      <w:color w:val="000000"/>
      <w:sz w:val="22"/>
      <w:lang w:val="en-GB" w:eastAsia="en-US" w:bidi="ar-SA"/>
    </w:rPr>
  </w:style>
  <w:style w:type="character" w:styleId="FollowedHyperlink">
    <w:name w:val="FollowedHyperlink"/>
    <w:rsid w:val="00104997"/>
    <w:rPr>
      <w:color w:val="800080"/>
      <w:u w:val="single"/>
    </w:rPr>
  </w:style>
  <w:style w:type="paragraph" w:styleId="HTMLPreformatted">
    <w:name w:val="HTML Preformatted"/>
    <w:basedOn w:val="Normal"/>
    <w:rsid w:val="007C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/>
    </w:rPr>
  </w:style>
  <w:style w:type="character" w:customStyle="1" w:styleId="Table">
    <w:name w:val="Table"/>
    <w:rsid w:val="00617737"/>
    <w:rPr>
      <w:sz w:val="20"/>
    </w:rPr>
  </w:style>
  <w:style w:type="table" w:styleId="TableGrid3">
    <w:name w:val="Table Grid 3"/>
    <w:basedOn w:val="TableNormal"/>
    <w:rsid w:val="00617737"/>
    <w:rPr>
      <w:rFonts w:eastAsia="MS Minch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95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D7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6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ypress.com/?rID=57990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make.org/download/" TargetMode="External"/><Relationship Id="rId10" Type="http://schemas.openxmlformats.org/officeDocument/2006/relationships/hyperlink" Target="http://wxwidgets.org/downloads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fftw.org/install/windows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ech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techreport.dot</Template>
  <TotalTime>275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 Microsystems Limited</vt:lpstr>
    </vt:vector>
  </TitlesOfParts>
  <Company>Microsoft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 Microsystems Limited</dc:title>
  <dc:creator>Lime Micro</dc:creator>
  <cp:lastModifiedBy>RicardasJ</cp:lastModifiedBy>
  <cp:revision>91</cp:revision>
  <cp:lastPrinted>2014-12-04T13:07:00Z</cp:lastPrinted>
  <dcterms:created xsi:type="dcterms:W3CDTF">2014-09-05T09:37:00Z</dcterms:created>
  <dcterms:modified xsi:type="dcterms:W3CDTF">2014-12-04T13:07:00Z</dcterms:modified>
</cp:coreProperties>
</file>